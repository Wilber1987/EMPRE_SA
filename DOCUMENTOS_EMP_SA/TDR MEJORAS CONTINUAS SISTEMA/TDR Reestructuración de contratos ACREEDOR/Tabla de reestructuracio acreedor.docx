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94D" w:rsidRDefault="0093094D" w:rsidP="00C6173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C61737" w:rsidRPr="00C61737" w:rsidRDefault="00C61737" w:rsidP="00C61737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C61737">
        <w:rPr>
          <w:rFonts w:ascii="Times New Roman" w:hAnsi="Times New Roman"/>
          <w:sz w:val="24"/>
          <w:szCs w:val="24"/>
        </w:rPr>
        <w:t xml:space="preserve">EMPEÑOS Y PRÉSTAMOS S.A </w:t>
      </w:r>
      <w:r w:rsidRPr="00C61737">
        <w:rPr>
          <w:rFonts w:ascii="Times New Roman" w:hAnsi="Times New Roman"/>
          <w:sz w:val="24"/>
          <w:szCs w:val="24"/>
          <w:u w:val="single"/>
        </w:rPr>
        <w:t xml:space="preserve">"EMPRE SA" </w:t>
      </w:r>
    </w:p>
    <w:p w:rsidR="00C61737" w:rsidRPr="00C61737" w:rsidRDefault="00C61737" w:rsidP="00C6173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1737">
        <w:rPr>
          <w:rFonts w:ascii="Times New Roman" w:hAnsi="Times New Roman"/>
          <w:sz w:val="24"/>
          <w:szCs w:val="24"/>
        </w:rPr>
        <w:t xml:space="preserve">“Tu  Prosperidad,  Es  Nuestro Éxito….”   </w:t>
      </w:r>
    </w:p>
    <w:p w:rsidR="00C61737" w:rsidRPr="00C61737" w:rsidRDefault="00C61737" w:rsidP="00C6173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1737">
        <w:rPr>
          <w:rFonts w:ascii="Times New Roman" w:hAnsi="Times New Roman"/>
          <w:sz w:val="24"/>
          <w:szCs w:val="24"/>
        </w:rPr>
        <w:t xml:space="preserve"> RUC J0310000300895                    </w:t>
      </w:r>
    </w:p>
    <w:p w:rsidR="00C61737" w:rsidRPr="00C61737" w:rsidRDefault="00C61737" w:rsidP="00C61737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61737">
        <w:rPr>
          <w:rFonts w:ascii="Times New Roman" w:hAnsi="Times New Roman"/>
          <w:sz w:val="24"/>
          <w:szCs w:val="24"/>
        </w:rPr>
        <w:t>Oficina Central 82572062 (Mov); 57199497 (Cl), 25353613 (Planta)</w:t>
      </w:r>
    </w:p>
    <w:p w:rsidR="00C61737" w:rsidRPr="007667E6" w:rsidRDefault="00C61737" w:rsidP="00C61737">
      <w:pPr>
        <w:spacing w:after="0" w:line="240" w:lineRule="auto"/>
        <w:jc w:val="center"/>
        <w:rPr>
          <w:sz w:val="18"/>
        </w:rPr>
      </w:pPr>
    </w:p>
    <w:p w:rsidR="00C61737" w:rsidRPr="00984D6D" w:rsidRDefault="00C61737" w:rsidP="005C2095">
      <w:pPr>
        <w:spacing w:after="0" w:line="240" w:lineRule="auto"/>
        <w:jc w:val="center"/>
        <w:rPr>
          <w:rFonts w:ascii="Times New Roman" w:hAnsi="Times New Roman"/>
          <w:b/>
          <w:sz w:val="24"/>
          <w:szCs w:val="21"/>
        </w:rPr>
      </w:pPr>
      <w:r w:rsidRPr="00984D6D">
        <w:rPr>
          <w:rFonts w:ascii="Times New Roman" w:hAnsi="Times New Roman"/>
          <w:b/>
          <w:sz w:val="24"/>
          <w:szCs w:val="21"/>
        </w:rPr>
        <w:t xml:space="preserve">TABLA DE PAGO POR REESTRUCTURACIÓN </w:t>
      </w:r>
    </w:p>
    <w:p w:rsidR="00C61737" w:rsidRPr="00984D6D" w:rsidRDefault="00C61737" w:rsidP="005C2095">
      <w:pPr>
        <w:spacing w:after="0" w:line="240" w:lineRule="auto"/>
        <w:jc w:val="center"/>
        <w:rPr>
          <w:rFonts w:ascii="Times New Roman" w:hAnsi="Times New Roman"/>
          <w:b/>
          <w:sz w:val="24"/>
          <w:szCs w:val="21"/>
        </w:rPr>
      </w:pPr>
      <w:r w:rsidRPr="00984D6D">
        <w:rPr>
          <w:rFonts w:ascii="Times New Roman" w:hAnsi="Times New Roman"/>
          <w:b/>
          <w:sz w:val="24"/>
          <w:szCs w:val="21"/>
        </w:rPr>
        <w:t xml:space="preserve"> CONTRATO </w:t>
      </w:r>
    </w:p>
    <w:p w:rsidR="00BE6970" w:rsidRPr="00984D6D" w:rsidRDefault="00C61737" w:rsidP="005C2095">
      <w:pPr>
        <w:spacing w:after="0" w:line="240" w:lineRule="auto"/>
        <w:jc w:val="center"/>
        <w:rPr>
          <w:rFonts w:ascii="Times New Roman" w:hAnsi="Times New Roman"/>
          <w:b/>
          <w:sz w:val="24"/>
          <w:szCs w:val="21"/>
        </w:rPr>
      </w:pPr>
      <w:r w:rsidRPr="00984D6D">
        <w:rPr>
          <w:rFonts w:ascii="Times New Roman" w:hAnsi="Times New Roman"/>
          <w:b/>
          <w:sz w:val="24"/>
          <w:szCs w:val="21"/>
        </w:rPr>
        <w:t>Nº 7723</w:t>
      </w:r>
      <w:r w:rsidR="00BE6970">
        <w:rPr>
          <w:rFonts w:ascii="Times New Roman" w:hAnsi="Times New Roman"/>
          <w:b/>
          <w:sz w:val="24"/>
          <w:szCs w:val="21"/>
        </w:rPr>
        <w:t xml:space="preserve"> </w:t>
      </w:r>
    </w:p>
    <w:tbl>
      <w:tblPr>
        <w:tblpPr w:leftFromText="141" w:rightFromText="141" w:vertAnchor="text" w:horzAnchor="margin" w:tblpXSpec="center" w:tblpY="1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1346"/>
        <w:gridCol w:w="1064"/>
        <w:gridCol w:w="1559"/>
      </w:tblGrid>
      <w:tr w:rsidR="00FD2DD4" w:rsidRPr="00AA217A" w:rsidTr="00AA217A">
        <w:tc>
          <w:tcPr>
            <w:tcW w:w="4106" w:type="dxa"/>
            <w:shd w:val="clear" w:color="auto" w:fill="E2EFD9"/>
          </w:tcPr>
          <w:p w:rsidR="00FD2DD4" w:rsidRPr="00AA217A" w:rsidRDefault="00FD2DD4" w:rsidP="00AA217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A217A">
              <w:rPr>
                <w:rFonts w:ascii="Times New Roman" w:hAnsi="Times New Roman"/>
                <w:b/>
              </w:rPr>
              <w:t>Descripción de la garantía</w:t>
            </w:r>
          </w:p>
        </w:tc>
        <w:tc>
          <w:tcPr>
            <w:tcW w:w="1346" w:type="dxa"/>
            <w:shd w:val="clear" w:color="auto" w:fill="E2EFD9"/>
          </w:tcPr>
          <w:p w:rsidR="00FD2DD4" w:rsidRPr="00AA217A" w:rsidRDefault="00FD2DD4" w:rsidP="00AA217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A217A">
              <w:rPr>
                <w:rFonts w:ascii="Times New Roman" w:hAnsi="Times New Roman"/>
                <w:b/>
              </w:rPr>
              <w:t>Marca</w:t>
            </w:r>
          </w:p>
        </w:tc>
        <w:tc>
          <w:tcPr>
            <w:tcW w:w="1064" w:type="dxa"/>
            <w:shd w:val="clear" w:color="auto" w:fill="E2EFD9"/>
          </w:tcPr>
          <w:p w:rsidR="00FD2DD4" w:rsidRPr="00AA217A" w:rsidRDefault="00FD2DD4" w:rsidP="00AA217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A217A">
              <w:rPr>
                <w:rFonts w:ascii="Times New Roman" w:hAnsi="Times New Roman"/>
                <w:b/>
              </w:rPr>
              <w:t>Modelo</w:t>
            </w:r>
          </w:p>
        </w:tc>
        <w:tc>
          <w:tcPr>
            <w:tcW w:w="1559" w:type="dxa"/>
            <w:shd w:val="clear" w:color="auto" w:fill="E2EFD9"/>
          </w:tcPr>
          <w:p w:rsidR="00FD2DD4" w:rsidRPr="00AA217A" w:rsidRDefault="00FD2DD4" w:rsidP="00AA217A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AA217A">
              <w:rPr>
                <w:rFonts w:ascii="Times New Roman" w:hAnsi="Times New Roman"/>
                <w:b/>
              </w:rPr>
              <w:t>Serie</w:t>
            </w:r>
          </w:p>
        </w:tc>
      </w:tr>
      <w:tr w:rsidR="00FD2DD4" w:rsidRPr="00AA217A" w:rsidTr="00AA217A">
        <w:tc>
          <w:tcPr>
            <w:tcW w:w="4106" w:type="dxa"/>
            <w:shd w:val="clear" w:color="auto" w:fill="auto"/>
          </w:tcPr>
          <w:p w:rsidR="00FD2DD4" w:rsidRPr="00AA217A" w:rsidRDefault="00FD2DD4" w:rsidP="00AA217A">
            <w:pPr>
              <w:spacing w:after="0" w:line="240" w:lineRule="auto"/>
            </w:pPr>
            <w:r w:rsidRPr="00AA217A">
              <w:t>Plancha de cabello en su caja con su bolso</w:t>
            </w:r>
          </w:p>
        </w:tc>
        <w:tc>
          <w:tcPr>
            <w:tcW w:w="1346" w:type="dxa"/>
            <w:shd w:val="clear" w:color="auto" w:fill="auto"/>
          </w:tcPr>
          <w:p w:rsidR="00FD2DD4" w:rsidRPr="00AA217A" w:rsidRDefault="00FD2DD4" w:rsidP="00AA217A">
            <w:pPr>
              <w:spacing w:after="0" w:line="240" w:lineRule="auto"/>
            </w:pPr>
            <w:r w:rsidRPr="00AA217A">
              <w:t>REMIGTON</w:t>
            </w:r>
          </w:p>
        </w:tc>
        <w:tc>
          <w:tcPr>
            <w:tcW w:w="1064" w:type="dxa"/>
            <w:shd w:val="clear" w:color="auto" w:fill="auto"/>
          </w:tcPr>
          <w:p w:rsidR="00FD2DD4" w:rsidRPr="00AA217A" w:rsidRDefault="00FD2DD4" w:rsidP="00AA217A">
            <w:pPr>
              <w:spacing w:after="0" w:line="240" w:lineRule="auto"/>
            </w:pPr>
            <w:r w:rsidRPr="00AA217A">
              <w:t>S-B001P</w:t>
            </w:r>
          </w:p>
        </w:tc>
        <w:tc>
          <w:tcPr>
            <w:tcW w:w="1559" w:type="dxa"/>
            <w:shd w:val="clear" w:color="auto" w:fill="auto"/>
          </w:tcPr>
          <w:p w:rsidR="00FD2DD4" w:rsidRPr="00AA217A" w:rsidRDefault="00FD2DD4" w:rsidP="00AA217A">
            <w:pPr>
              <w:spacing w:after="0" w:line="240" w:lineRule="auto"/>
            </w:pPr>
            <w:r w:rsidRPr="00AA217A">
              <w:t>32717</w:t>
            </w:r>
          </w:p>
        </w:tc>
      </w:tr>
    </w:tbl>
    <w:p w:rsidR="00E41AFE" w:rsidRDefault="00E41AFE" w:rsidP="00FD2DD4">
      <w:pPr>
        <w:tabs>
          <w:tab w:val="left" w:pos="3007"/>
        </w:tabs>
      </w:pPr>
    </w:p>
    <w:tbl>
      <w:tblPr>
        <w:tblpPr w:leftFromText="141" w:rightFromText="141" w:vertAnchor="text" w:horzAnchor="margin" w:tblpY="445"/>
        <w:tblW w:w="111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992"/>
        <w:gridCol w:w="426"/>
        <w:gridCol w:w="708"/>
        <w:gridCol w:w="567"/>
        <w:gridCol w:w="851"/>
        <w:gridCol w:w="501"/>
        <w:gridCol w:w="709"/>
        <w:gridCol w:w="850"/>
        <w:gridCol w:w="709"/>
        <w:gridCol w:w="633"/>
        <w:gridCol w:w="709"/>
        <w:gridCol w:w="708"/>
        <w:gridCol w:w="993"/>
      </w:tblGrid>
      <w:tr w:rsidR="00FD2DD4" w:rsidRPr="00AA217A" w:rsidTr="00AA217A">
        <w:trPr>
          <w:trHeight w:val="450"/>
        </w:trPr>
        <w:tc>
          <w:tcPr>
            <w:tcW w:w="1838" w:type="dxa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 xml:space="preserve">CAPITAL </w:t>
            </w:r>
            <w:r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REESTRUCTURADO</w:t>
            </w: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 xml:space="preserve"> C$</w:t>
            </w:r>
          </w:p>
        </w:tc>
        <w:tc>
          <w:tcPr>
            <w:tcW w:w="992" w:type="dxa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 xml:space="preserve">C$ </w:t>
            </w:r>
            <w:bookmarkStart w:id="0" w:name="montovcompra"/>
            <w:bookmarkEnd w:id="0"/>
            <w:r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417.08</w:t>
            </w:r>
          </w:p>
        </w:tc>
        <w:tc>
          <w:tcPr>
            <w:tcW w:w="5954" w:type="dxa"/>
            <w:gridSpan w:val="9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</w:pPr>
          </w:p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</w:pPr>
          </w:p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  <w:t xml:space="preserve"> AMORTIZACION DE DEUDA POR GARANTIA PRENDARIA</w:t>
            </w:r>
          </w:p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  <w:t>CUOTA  C$</w:t>
            </w:r>
          </w:p>
        </w:tc>
        <w:tc>
          <w:tcPr>
            <w:tcW w:w="993" w:type="dxa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  <w:t>C$</w:t>
            </w:r>
            <w:bookmarkStart w:id="1" w:name="tcuotafijac"/>
            <w:bookmarkEnd w:id="1"/>
            <w:r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  <w:t>458.8</w:t>
            </w:r>
            <w:r w:rsidRPr="007667E6"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  <w:t xml:space="preserve"> </w:t>
            </w:r>
          </w:p>
        </w:tc>
      </w:tr>
      <w:tr w:rsidR="00FD2DD4" w:rsidRPr="00AA217A" w:rsidTr="00AA217A">
        <w:trPr>
          <w:trHeight w:val="450"/>
        </w:trPr>
        <w:tc>
          <w:tcPr>
            <w:tcW w:w="1838" w:type="dxa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992" w:type="dxa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5954" w:type="dxa"/>
            <w:gridSpan w:val="9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es-NI"/>
              </w:rPr>
            </w:pPr>
          </w:p>
        </w:tc>
        <w:tc>
          <w:tcPr>
            <w:tcW w:w="993" w:type="dxa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NI"/>
              </w:rPr>
            </w:pPr>
          </w:p>
        </w:tc>
      </w:tr>
      <w:tr w:rsidR="00FD2DD4" w:rsidRPr="00AA217A" w:rsidTr="00AA217A">
        <w:trPr>
          <w:trHeight w:val="450"/>
        </w:trPr>
        <w:tc>
          <w:tcPr>
            <w:tcW w:w="1838" w:type="dxa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 xml:space="preserve">CAPITAL </w:t>
            </w:r>
            <w:r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 xml:space="preserve"> REESTRUCTURADO</w:t>
            </w: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 xml:space="preserve">  $</w:t>
            </w:r>
          </w:p>
        </w:tc>
        <w:tc>
          <w:tcPr>
            <w:tcW w:w="992" w:type="dxa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 xml:space="preserve">$ </w:t>
            </w:r>
            <w:bookmarkStart w:id="2" w:name="tmontord"/>
            <w:bookmarkEnd w:id="2"/>
            <w:r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11.67</w:t>
            </w:r>
          </w:p>
        </w:tc>
        <w:tc>
          <w:tcPr>
            <w:tcW w:w="5954" w:type="dxa"/>
            <w:gridSpan w:val="9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417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1"/>
                <w:szCs w:val="21"/>
                <w:lang w:eastAsia="es-NI"/>
              </w:rPr>
              <w:t>CUOTA FIJA</w:t>
            </w:r>
            <w:r w:rsidRPr="007667E6"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es-NI"/>
              </w:rPr>
              <w:t xml:space="preserve">     </w:t>
            </w: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993" w:type="dxa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$</w:t>
            </w:r>
            <w:bookmarkStart w:id="3" w:name="tcoutafijad"/>
            <w:bookmarkEnd w:id="3"/>
            <w:r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12.837</w:t>
            </w:r>
          </w:p>
        </w:tc>
      </w:tr>
      <w:tr w:rsidR="00FD2DD4" w:rsidRPr="00AA217A" w:rsidTr="00AA217A">
        <w:trPr>
          <w:trHeight w:val="450"/>
        </w:trPr>
        <w:tc>
          <w:tcPr>
            <w:tcW w:w="1838" w:type="dxa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eastAsia="es-NI"/>
              </w:rPr>
            </w:pPr>
          </w:p>
        </w:tc>
        <w:tc>
          <w:tcPr>
            <w:tcW w:w="992" w:type="dxa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20"/>
                <w:lang w:eastAsia="es-NI"/>
              </w:rPr>
            </w:pPr>
          </w:p>
        </w:tc>
        <w:tc>
          <w:tcPr>
            <w:tcW w:w="5954" w:type="dxa"/>
            <w:gridSpan w:val="9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es-NI"/>
              </w:rPr>
            </w:pPr>
          </w:p>
        </w:tc>
        <w:tc>
          <w:tcPr>
            <w:tcW w:w="1417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8"/>
                <w:szCs w:val="18"/>
                <w:lang w:eastAsia="es-NI"/>
              </w:rPr>
            </w:pPr>
          </w:p>
        </w:tc>
        <w:tc>
          <w:tcPr>
            <w:tcW w:w="993" w:type="dxa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0"/>
                <w:szCs w:val="20"/>
                <w:lang w:eastAsia="es-NI"/>
              </w:rPr>
            </w:pPr>
          </w:p>
        </w:tc>
      </w:tr>
      <w:tr w:rsidR="00FD2DD4" w:rsidRPr="00AA217A" w:rsidTr="00AA217A">
        <w:trPr>
          <w:trHeight w:val="450"/>
        </w:trPr>
        <w:tc>
          <w:tcPr>
            <w:tcW w:w="1838" w:type="dxa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PLAZO PARA CANCELAR</w:t>
            </w:r>
          </w:p>
        </w:tc>
        <w:tc>
          <w:tcPr>
            <w:tcW w:w="992" w:type="dxa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AC4A47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sz w:val="20"/>
                <w:szCs w:val="20"/>
                <w:lang w:eastAsia="es-NI"/>
              </w:rPr>
            </w:pPr>
            <w:bookmarkStart w:id="4" w:name="plazo"/>
            <w:bookmarkEnd w:id="4"/>
            <w:r w:rsidRPr="00AC4A47">
              <w:rPr>
                <w:rFonts w:ascii="Agency FB" w:eastAsia="Times New Roman" w:hAnsi="Agency FB"/>
                <w:b/>
                <w:sz w:val="28"/>
                <w:szCs w:val="20"/>
                <w:lang w:eastAsia="es-NI"/>
              </w:rPr>
              <w:t>1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INTERÉS NETO CORRIENTE (a)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Demás cargos a pagar en relación con lo pactado (b)</w:t>
            </w: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EB559E" w:rsidRDefault="00FD2DD4" w:rsidP="00FD2DD4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+   (b)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ABONO AL CAPITAL</w:t>
            </w:r>
          </w:p>
        </w:tc>
        <w:tc>
          <w:tcPr>
            <w:tcW w:w="1342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 xml:space="preserve">TOTAL A PAGAR                   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 xml:space="preserve">MONTO RESTANTE                </w:t>
            </w:r>
          </w:p>
        </w:tc>
      </w:tr>
      <w:tr w:rsidR="00FD2DD4" w:rsidRPr="00AA217A" w:rsidTr="00AA217A">
        <w:trPr>
          <w:trHeight w:val="450"/>
        </w:trPr>
        <w:tc>
          <w:tcPr>
            <w:tcW w:w="1838" w:type="dxa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992" w:type="dxa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418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210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342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</w:tr>
      <w:tr w:rsidR="00FD2DD4" w:rsidRPr="00AA217A" w:rsidTr="00AA217A">
        <w:trPr>
          <w:trHeight w:val="450"/>
        </w:trPr>
        <w:tc>
          <w:tcPr>
            <w:tcW w:w="2830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FECHAS DE PAGO</w:t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1%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bookmarkStart w:id="5" w:name="tgc"/>
            <w:bookmarkEnd w:id="5"/>
            <w:r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9</w:t>
            </w: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%</w:t>
            </w:r>
          </w:p>
        </w:tc>
        <w:tc>
          <w:tcPr>
            <w:tcW w:w="1210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342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</w:tr>
      <w:tr w:rsidR="00FD2DD4" w:rsidRPr="00AA217A" w:rsidTr="00AA217A">
        <w:trPr>
          <w:trHeight w:val="450"/>
        </w:trPr>
        <w:tc>
          <w:tcPr>
            <w:tcW w:w="2830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418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210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342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</w:tr>
      <w:tr w:rsidR="00FD2DD4" w:rsidRPr="00AA217A" w:rsidTr="00AA217A">
        <w:trPr>
          <w:trHeight w:val="450"/>
        </w:trPr>
        <w:tc>
          <w:tcPr>
            <w:tcW w:w="2830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418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210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342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</w:tr>
      <w:tr w:rsidR="00FD2DD4" w:rsidRPr="00AA217A" w:rsidTr="00AA217A">
        <w:trPr>
          <w:trHeight w:val="450"/>
        </w:trPr>
        <w:tc>
          <w:tcPr>
            <w:tcW w:w="2830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134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418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210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342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</w:tr>
      <w:tr w:rsidR="00FD2DD4" w:rsidRPr="00AA217A" w:rsidTr="00AA217A">
        <w:trPr>
          <w:trHeight w:val="61"/>
        </w:trPr>
        <w:tc>
          <w:tcPr>
            <w:tcW w:w="2830" w:type="dxa"/>
            <w:gridSpan w:val="2"/>
            <w:vMerge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</w:p>
        </w:tc>
        <w:tc>
          <w:tcPr>
            <w:tcW w:w="42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70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567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85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50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70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85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70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63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70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$</w:t>
            </w:r>
          </w:p>
        </w:tc>
        <w:tc>
          <w:tcPr>
            <w:tcW w:w="70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C$</w:t>
            </w:r>
          </w:p>
        </w:tc>
        <w:tc>
          <w:tcPr>
            <w:tcW w:w="99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  <w:hideMark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</w:pPr>
            <w:r w:rsidRPr="007667E6">
              <w:rPr>
                <w:rFonts w:ascii="Agency FB" w:eastAsia="Times New Roman" w:hAnsi="Agency FB"/>
                <w:b/>
                <w:bCs/>
                <w:sz w:val="20"/>
                <w:szCs w:val="20"/>
                <w:lang w:eastAsia="es-NI"/>
              </w:rPr>
              <w:t>$</w:t>
            </w:r>
          </w:p>
        </w:tc>
      </w:tr>
      <w:tr w:rsidR="00FD2DD4" w:rsidRPr="00AA217A" w:rsidTr="00AA217A">
        <w:trPr>
          <w:trHeight w:val="213"/>
        </w:trPr>
        <w:tc>
          <w:tcPr>
            <w:tcW w:w="2830" w:type="dxa"/>
            <w:gridSpan w:val="2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18"/>
                <w:szCs w:val="18"/>
                <w:lang w:eastAsia="es-NI"/>
              </w:rPr>
            </w:pPr>
          </w:p>
        </w:tc>
        <w:tc>
          <w:tcPr>
            <w:tcW w:w="42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70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567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85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50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70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85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70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63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70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</w:p>
        </w:tc>
        <w:tc>
          <w:tcPr>
            <w:tcW w:w="70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bookmarkStart w:id="6" w:name="tmontocordo"/>
            <w:bookmarkEnd w:id="6"/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417.08</w:t>
            </w:r>
          </w:p>
        </w:tc>
        <w:tc>
          <w:tcPr>
            <w:tcW w:w="99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bookmarkStart w:id="7" w:name="tmontod"/>
            <w:bookmarkEnd w:id="7"/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11.67</w:t>
            </w:r>
          </w:p>
        </w:tc>
      </w:tr>
      <w:tr w:rsidR="00FD2DD4" w:rsidRPr="00AA217A" w:rsidTr="00AA217A">
        <w:trPr>
          <w:trHeight w:val="213"/>
        </w:trPr>
        <w:tc>
          <w:tcPr>
            <w:tcW w:w="2830" w:type="dxa"/>
            <w:gridSpan w:val="2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18"/>
                <w:szCs w:val="18"/>
                <w:lang w:eastAsia="es-NI"/>
              </w:rPr>
            </w:pPr>
            <w:r>
              <w:rPr>
                <w:rFonts w:ascii="Agency FB" w:eastAsia="Times New Roman" w:hAnsi="Agency FB"/>
                <w:sz w:val="18"/>
                <w:szCs w:val="18"/>
                <w:lang w:eastAsia="es-NI"/>
              </w:rPr>
              <w:t xml:space="preserve"> Jueves , 30 de septiembre de 2021</w:t>
            </w:r>
          </w:p>
        </w:tc>
        <w:tc>
          <w:tcPr>
            <w:tcW w:w="42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4.17</w:t>
            </w:r>
          </w:p>
        </w:tc>
        <w:tc>
          <w:tcPr>
            <w:tcW w:w="70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0.1167</w:t>
            </w:r>
          </w:p>
        </w:tc>
        <w:tc>
          <w:tcPr>
            <w:tcW w:w="567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37.55</w:t>
            </w:r>
          </w:p>
        </w:tc>
        <w:tc>
          <w:tcPr>
            <w:tcW w:w="85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1.0503</w:t>
            </w:r>
          </w:p>
        </w:tc>
        <w:tc>
          <w:tcPr>
            <w:tcW w:w="50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41.72</w:t>
            </w:r>
          </w:p>
        </w:tc>
        <w:tc>
          <w:tcPr>
            <w:tcW w:w="70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1.17</w:t>
            </w:r>
          </w:p>
        </w:tc>
        <w:tc>
          <w:tcPr>
            <w:tcW w:w="850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417.08</w:t>
            </w:r>
          </w:p>
        </w:tc>
        <w:tc>
          <w:tcPr>
            <w:tcW w:w="70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11.67</w:t>
            </w:r>
          </w:p>
        </w:tc>
        <w:tc>
          <w:tcPr>
            <w:tcW w:w="63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458.8</w:t>
            </w:r>
          </w:p>
        </w:tc>
        <w:tc>
          <w:tcPr>
            <w:tcW w:w="709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jc w:val="center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12.84</w:t>
            </w:r>
          </w:p>
        </w:tc>
        <w:tc>
          <w:tcPr>
            <w:tcW w:w="70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noWrap/>
            <w:vAlign w:val="center"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0.00</w:t>
            </w:r>
          </w:p>
        </w:tc>
        <w:tc>
          <w:tcPr>
            <w:tcW w:w="993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vAlign w:val="center"/>
          </w:tcPr>
          <w:p w:rsidR="00FD2DD4" w:rsidRPr="007667E6" w:rsidRDefault="00FD2DD4" w:rsidP="00FD2DD4">
            <w:pPr>
              <w:spacing w:after="0" w:line="240" w:lineRule="auto"/>
              <w:rPr>
                <w:rFonts w:ascii="Agency FB" w:eastAsia="Times New Roman" w:hAnsi="Agency FB"/>
                <w:sz w:val="20"/>
                <w:szCs w:val="20"/>
                <w:lang w:eastAsia="es-NI"/>
              </w:rPr>
            </w:pPr>
            <w:r>
              <w:rPr>
                <w:rFonts w:ascii="Agency FB" w:eastAsia="Times New Roman" w:hAnsi="Agency FB"/>
                <w:sz w:val="20"/>
                <w:szCs w:val="20"/>
                <w:lang w:eastAsia="es-NI"/>
              </w:rPr>
              <w:t>0.00</w:t>
            </w:r>
          </w:p>
        </w:tc>
      </w:tr>
    </w:tbl>
    <w:p w:rsidR="002F454F" w:rsidRDefault="002F454F" w:rsidP="00D36EB9"/>
    <w:p w:rsidR="008D4DC7" w:rsidRPr="008D4DC7" w:rsidRDefault="00C423DE" w:rsidP="00930FAA">
      <w:pPr>
        <w:spacing w:line="240" w:lineRule="auto"/>
        <w:jc w:val="both"/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b/>
          <w:sz w:val="24"/>
          <w:szCs w:val="21"/>
        </w:rPr>
        <w:t xml:space="preserve">Modificación a cláusula 4 </w:t>
      </w:r>
      <w:r w:rsidR="008D4DC7">
        <w:rPr>
          <w:rFonts w:ascii="Times New Roman" w:hAnsi="Times New Roman"/>
          <w:b/>
          <w:sz w:val="24"/>
          <w:szCs w:val="21"/>
        </w:rPr>
        <w:t xml:space="preserve"> y 6 </w:t>
      </w:r>
      <w:r>
        <w:rPr>
          <w:rFonts w:ascii="Times New Roman" w:hAnsi="Times New Roman"/>
          <w:b/>
          <w:sz w:val="24"/>
          <w:szCs w:val="21"/>
        </w:rPr>
        <w:t xml:space="preserve">del contrato: </w:t>
      </w:r>
      <w:r w:rsidRPr="00AC028C">
        <w:rPr>
          <w:rFonts w:ascii="Times New Roman" w:hAnsi="Times New Roman"/>
          <w:sz w:val="24"/>
          <w:szCs w:val="21"/>
        </w:rPr>
        <w:t>La presente “Tabla de pa</w:t>
      </w:r>
      <w:r w:rsidR="007336E7">
        <w:rPr>
          <w:rFonts w:ascii="Times New Roman" w:hAnsi="Times New Roman"/>
          <w:sz w:val="24"/>
          <w:szCs w:val="21"/>
        </w:rPr>
        <w:t>go por reestructuración de contrato</w:t>
      </w:r>
      <w:r w:rsidRPr="00AC028C">
        <w:rPr>
          <w:rFonts w:ascii="Times New Roman" w:hAnsi="Times New Roman"/>
          <w:sz w:val="24"/>
          <w:szCs w:val="21"/>
        </w:rPr>
        <w:t xml:space="preserve">” sustituye las fechas de pago que se indican en la cláusula </w:t>
      </w:r>
      <w:r w:rsidR="00AC028C" w:rsidRPr="00AC028C">
        <w:rPr>
          <w:rFonts w:ascii="Times New Roman" w:hAnsi="Times New Roman"/>
          <w:sz w:val="24"/>
          <w:szCs w:val="21"/>
        </w:rPr>
        <w:t>4 del contrato</w:t>
      </w:r>
      <w:r w:rsidR="005F2AD3">
        <w:rPr>
          <w:rFonts w:ascii="Times New Roman" w:hAnsi="Times New Roman"/>
          <w:sz w:val="24"/>
          <w:szCs w:val="21"/>
        </w:rPr>
        <w:t xml:space="preserve">; así como </w:t>
      </w:r>
      <w:r w:rsidR="00930FAA">
        <w:rPr>
          <w:rFonts w:ascii="Times New Roman" w:hAnsi="Times New Roman"/>
          <w:sz w:val="24"/>
          <w:szCs w:val="21"/>
        </w:rPr>
        <w:t>el monto de pago en caso que el capital reestructurado sea</w:t>
      </w:r>
      <w:r w:rsidR="008D4DC7">
        <w:rPr>
          <w:rFonts w:ascii="Times New Roman" w:hAnsi="Times New Roman"/>
          <w:sz w:val="24"/>
          <w:szCs w:val="21"/>
        </w:rPr>
        <w:t xml:space="preserve"> menor que el capital prestado. La </w:t>
      </w:r>
      <w:r w:rsidR="009B1220">
        <w:rPr>
          <w:rFonts w:ascii="Times New Roman" w:hAnsi="Times New Roman"/>
          <w:sz w:val="24"/>
          <w:szCs w:val="21"/>
        </w:rPr>
        <w:t>cláusula</w:t>
      </w:r>
      <w:r w:rsidR="008D4DC7">
        <w:rPr>
          <w:rFonts w:ascii="Times New Roman" w:hAnsi="Times New Roman"/>
          <w:sz w:val="24"/>
          <w:szCs w:val="21"/>
        </w:rPr>
        <w:t xml:space="preserve"> 6 del contrato que hace referencia a la mora, queda sujeta a cambios</w:t>
      </w:r>
      <w:r w:rsidR="00DA723E">
        <w:rPr>
          <w:rFonts w:ascii="Times New Roman" w:hAnsi="Times New Roman"/>
          <w:sz w:val="24"/>
          <w:szCs w:val="21"/>
        </w:rPr>
        <w:t>,</w:t>
      </w:r>
      <w:r w:rsidR="008D4DC7">
        <w:rPr>
          <w:rFonts w:ascii="Times New Roman" w:hAnsi="Times New Roman"/>
          <w:sz w:val="24"/>
          <w:szCs w:val="21"/>
        </w:rPr>
        <w:t xml:space="preserve"> </w:t>
      </w:r>
      <w:r w:rsidR="009B1220">
        <w:rPr>
          <w:rFonts w:ascii="Times New Roman" w:hAnsi="Times New Roman"/>
          <w:sz w:val="24"/>
          <w:szCs w:val="21"/>
        </w:rPr>
        <w:t>en caso que la cuota por p</w:t>
      </w:r>
      <w:r w:rsidR="004B239B">
        <w:rPr>
          <w:rFonts w:ascii="Times New Roman" w:hAnsi="Times New Roman"/>
          <w:sz w:val="24"/>
          <w:szCs w:val="21"/>
        </w:rPr>
        <w:t>agar en la reestructuración no sea la misma del contrato</w:t>
      </w:r>
      <w:r w:rsidR="008D4DC7">
        <w:rPr>
          <w:rFonts w:ascii="Times New Roman" w:hAnsi="Times New Roman"/>
          <w:sz w:val="24"/>
          <w:szCs w:val="21"/>
        </w:rPr>
        <w:t>.</w:t>
      </w:r>
    </w:p>
    <w:p w:rsidR="003A6043" w:rsidRDefault="00B20DA2" w:rsidP="003A6043">
      <w:pPr>
        <w:rPr>
          <w:rFonts w:ascii="Times New Roman" w:hAnsi="Times New Roman"/>
          <w:sz w:val="24"/>
          <w:szCs w:val="21"/>
        </w:rPr>
      </w:pPr>
      <w:r>
        <w:rPr>
          <w:rFonts w:ascii="Times New Roman" w:hAnsi="Times New Roman"/>
          <w:b/>
          <w:sz w:val="24"/>
          <w:szCs w:val="21"/>
        </w:rPr>
        <w:t>Obligación del Deudor</w:t>
      </w:r>
      <w:r w:rsidR="00E409D9">
        <w:rPr>
          <w:rFonts w:ascii="Times New Roman" w:hAnsi="Times New Roman"/>
          <w:b/>
          <w:sz w:val="24"/>
          <w:szCs w:val="21"/>
        </w:rPr>
        <w:t xml:space="preserve">: </w:t>
      </w:r>
      <w:r w:rsidR="00E409D9" w:rsidRPr="00690D48">
        <w:rPr>
          <w:rFonts w:ascii="Times New Roman" w:hAnsi="Times New Roman"/>
          <w:sz w:val="24"/>
          <w:szCs w:val="21"/>
        </w:rPr>
        <w:t xml:space="preserve">En caso de no entregar esta tabla de pago por reestructuración </w:t>
      </w:r>
      <w:r w:rsidR="00690D48" w:rsidRPr="00690D48">
        <w:rPr>
          <w:rFonts w:ascii="Times New Roman" w:hAnsi="Times New Roman"/>
          <w:sz w:val="24"/>
          <w:szCs w:val="21"/>
        </w:rPr>
        <w:t>al momento de cancelar s</w:t>
      </w:r>
      <w:r w:rsidR="004C6BD5">
        <w:rPr>
          <w:rFonts w:ascii="Times New Roman" w:hAnsi="Times New Roman"/>
          <w:sz w:val="24"/>
          <w:szCs w:val="21"/>
        </w:rPr>
        <w:t>u deuda</w:t>
      </w:r>
      <w:r w:rsidRPr="00B20DA2">
        <w:rPr>
          <w:rFonts w:ascii="Times New Roman" w:hAnsi="Times New Roman"/>
          <w:sz w:val="24"/>
          <w:szCs w:val="21"/>
        </w:rPr>
        <w:t>, el deudor deberá pagar el monto de $1.00 un dólar o su equivalente en c</w:t>
      </w:r>
      <w:r w:rsidR="005C2095">
        <w:rPr>
          <w:rFonts w:ascii="Times New Roman" w:hAnsi="Times New Roman"/>
          <w:sz w:val="24"/>
          <w:szCs w:val="21"/>
        </w:rPr>
        <w:t xml:space="preserve">órdobas por pérdida de </w:t>
      </w:r>
      <w:r w:rsidR="004C6BD5">
        <w:rPr>
          <w:rFonts w:ascii="Times New Roman" w:hAnsi="Times New Roman"/>
          <w:sz w:val="24"/>
          <w:szCs w:val="21"/>
        </w:rPr>
        <w:t>documento.</w:t>
      </w:r>
    </w:p>
    <w:p w:rsidR="00021A6E" w:rsidRDefault="00021A6E" w:rsidP="00021A6E">
      <w:pPr>
        <w:jc w:val="center"/>
      </w:pPr>
      <w:r>
        <w:rPr>
          <w:rFonts w:ascii="Times New Roman" w:hAnsi="Times New Roman"/>
          <w:sz w:val="24"/>
          <w:szCs w:val="21"/>
        </w:rPr>
        <w:t xml:space="preserve">Este contrato se ha reestructurado el día </w:t>
      </w:r>
      <w:r w:rsidRPr="00021A6E">
        <w:rPr>
          <w:rFonts w:ascii="Times New Roman" w:hAnsi="Times New Roman"/>
          <w:b/>
          <w:sz w:val="24"/>
          <w:szCs w:val="21"/>
        </w:rPr>
        <w:t>martes</w:t>
      </w:r>
      <w:r>
        <w:rPr>
          <w:rFonts w:ascii="Times New Roman" w:hAnsi="Times New Roman"/>
          <w:b/>
          <w:sz w:val="24"/>
          <w:szCs w:val="21"/>
        </w:rPr>
        <w:t xml:space="preserve"> 31 de agosto del 2021</w:t>
      </w:r>
    </w:p>
    <w:p w:rsidR="003A6043" w:rsidRDefault="003A6043" w:rsidP="00D36EB9"/>
    <w:p w:rsidR="003A6043" w:rsidRDefault="00353F6E" w:rsidP="00D36EB9">
      <w:r>
        <w:rPr>
          <w:noProof/>
        </w:rPr>
        <w:object w:dxaOrig="0" w:dyaOrig="0">
          <v:shape id="_x0000_s1028" type="#_x0000_t75" style="position:absolute;margin-left:245.1pt;margin-top:2.15pt;width:278.15pt;height:81.4pt;z-index:251641856">
            <v:imagedata r:id="rId8" o:title=""/>
            <w10:wrap type="square"/>
          </v:shape>
          <o:OLEObject Type="Embed" ProgID="PBrush" ShapeID="_x0000_s1028" DrawAspect="Content" ObjectID="_1699949903" r:id="rId9"/>
        </w:object>
      </w:r>
    </w:p>
    <w:p w:rsidR="003A6043" w:rsidRDefault="003A6043" w:rsidP="00D36EB9"/>
    <w:p w:rsidR="003A6043" w:rsidRPr="007667E6" w:rsidRDefault="003A6043" w:rsidP="003A6043">
      <w:pPr>
        <w:spacing w:after="0" w:line="240" w:lineRule="auto"/>
        <w:ind w:left="426"/>
        <w:rPr>
          <w:b/>
          <w:sz w:val="18"/>
          <w:szCs w:val="18"/>
          <w:u w:val="single"/>
        </w:rPr>
      </w:pPr>
      <w:r w:rsidRPr="007667E6">
        <w:rPr>
          <w:b/>
          <w:sz w:val="18"/>
          <w:szCs w:val="18"/>
        </w:rPr>
        <w:t>Deudor</w:t>
      </w:r>
      <w:r w:rsidRPr="007667E6">
        <w:rPr>
          <w:b/>
          <w:sz w:val="18"/>
          <w:szCs w:val="18"/>
          <w:u w:val="single"/>
        </w:rPr>
        <w:t>:</w:t>
      </w:r>
      <w:r w:rsidRPr="007667E6">
        <w:rPr>
          <w:b/>
          <w:sz w:val="18"/>
          <w:szCs w:val="18"/>
          <w:u w:val="single"/>
        </w:rPr>
        <w:tab/>
      </w:r>
      <w:bookmarkStart w:id="8" w:name="deudor"/>
      <w:bookmarkEnd w:id="8"/>
      <w:r>
        <w:rPr>
          <w:b/>
          <w:sz w:val="18"/>
          <w:szCs w:val="18"/>
          <w:u w:val="single"/>
        </w:rPr>
        <w:t>YASSER ANTONIO RAMOS MOLINA</w:t>
      </w:r>
      <w:r w:rsidRPr="007667E6">
        <w:rPr>
          <w:b/>
          <w:sz w:val="18"/>
          <w:szCs w:val="18"/>
        </w:rPr>
        <w:tab/>
      </w:r>
    </w:p>
    <w:p w:rsidR="003A6043" w:rsidRPr="003A6043" w:rsidRDefault="003A6043" w:rsidP="003A6043">
      <w:pPr>
        <w:spacing w:after="0" w:line="240" w:lineRule="auto"/>
        <w:ind w:left="426"/>
        <w:rPr>
          <w:b/>
          <w:sz w:val="18"/>
          <w:szCs w:val="18"/>
        </w:rPr>
      </w:pPr>
      <w:r w:rsidRPr="007667E6">
        <w:rPr>
          <w:rFonts w:ascii="Times New Roman" w:hAnsi="Times New Roman"/>
          <w:sz w:val="20"/>
          <w:szCs w:val="20"/>
        </w:rPr>
        <w:t>Cédula:</w:t>
      </w:r>
      <w:r w:rsidRPr="007667E6">
        <w:rPr>
          <w:rFonts w:ascii="Times New Roman" w:hAnsi="Times New Roman"/>
          <w:sz w:val="20"/>
          <w:szCs w:val="20"/>
        </w:rPr>
        <w:tab/>
      </w:r>
      <w:bookmarkStart w:id="9" w:name="cedulad"/>
      <w:bookmarkEnd w:id="9"/>
      <w:r>
        <w:rPr>
          <w:rFonts w:ascii="Times New Roman" w:hAnsi="Times New Roman"/>
          <w:sz w:val="20"/>
          <w:szCs w:val="20"/>
        </w:rPr>
        <w:t>041-180894-0004X</w:t>
      </w:r>
    </w:p>
    <w:p w:rsidR="003A6043" w:rsidRDefault="0016386F" w:rsidP="003A6043">
      <w:pPr>
        <w:tabs>
          <w:tab w:val="left" w:pos="2437"/>
        </w:tabs>
        <w:spacing w:after="0" w:line="240" w:lineRule="auto"/>
        <w:ind w:left="426"/>
      </w:pPr>
      <w:r w:rsidRPr="007667E6">
        <w:rPr>
          <w:rFonts w:ascii="Times New Roman" w:hAnsi="Times New Roman"/>
          <w:sz w:val="20"/>
          <w:szCs w:val="20"/>
        </w:rPr>
        <w:t>Cel.:</w:t>
      </w:r>
      <w:r>
        <w:rPr>
          <w:rFonts w:ascii="Times New Roman" w:hAnsi="Times New Roman"/>
          <w:sz w:val="20"/>
          <w:szCs w:val="20"/>
        </w:rPr>
        <w:t xml:space="preserve"> 76919192</w:t>
      </w:r>
    </w:p>
    <w:p w:rsidR="003A6043" w:rsidRDefault="003A6043" w:rsidP="00D36EB9">
      <w:bookmarkStart w:id="10" w:name="_GoBack"/>
      <w:bookmarkEnd w:id="10"/>
    </w:p>
    <w:sectPr w:rsidR="003A6043" w:rsidSect="0093094D">
      <w:footerReference w:type="default" r:id="rId10"/>
      <w:pgSz w:w="12240" w:h="15840"/>
      <w:pgMar w:top="142" w:right="760" w:bottom="709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94D" w:rsidRDefault="0093094D" w:rsidP="00A35F2E">
      <w:pPr>
        <w:spacing w:after="0" w:line="240" w:lineRule="auto"/>
      </w:pPr>
      <w:r>
        <w:separator/>
      </w:r>
    </w:p>
  </w:endnote>
  <w:endnote w:type="continuationSeparator" w:id="0">
    <w:p w:rsidR="0093094D" w:rsidRDefault="0093094D" w:rsidP="00A3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51A7" w:rsidRDefault="00E751A7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93094D" w:rsidRPr="0093094D">
      <w:rPr>
        <w:noProof/>
        <w:lang w:val="es-ES"/>
      </w:rPr>
      <w:t>1</w:t>
    </w:r>
    <w:r>
      <w:fldChar w:fldCharType="end"/>
    </w:r>
  </w:p>
  <w:p w:rsidR="00E751A7" w:rsidRDefault="00E751A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94D" w:rsidRDefault="0093094D" w:rsidP="00A35F2E">
      <w:pPr>
        <w:spacing w:after="0" w:line="240" w:lineRule="auto"/>
      </w:pPr>
      <w:r>
        <w:separator/>
      </w:r>
    </w:p>
  </w:footnote>
  <w:footnote w:type="continuationSeparator" w:id="0">
    <w:p w:rsidR="0093094D" w:rsidRDefault="0093094D" w:rsidP="00A35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60.55pt;height:787.7pt;visibility:visible" o:bullet="t">
        <v:imagedata r:id="rId1" o:title="" croptop="39366f" cropbottom="25336f" cropleft="34863f" cropright="30090f"/>
      </v:shape>
    </w:pict>
  </w:numPicBullet>
  <w:abstractNum w:abstractNumId="0">
    <w:nsid w:val="022D1CBB"/>
    <w:multiLevelType w:val="hybridMultilevel"/>
    <w:tmpl w:val="E82A257E"/>
    <w:lvl w:ilvl="0" w:tplc="080A0013">
      <w:start w:val="1"/>
      <w:numFmt w:val="upperRoman"/>
      <w:lvlText w:val="%1."/>
      <w:lvlJc w:val="righ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65066C0"/>
    <w:multiLevelType w:val="hybridMultilevel"/>
    <w:tmpl w:val="83280FE8"/>
    <w:lvl w:ilvl="0" w:tplc="0E10FBC0">
      <w:start w:val="4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512F"/>
    <w:multiLevelType w:val="hybridMultilevel"/>
    <w:tmpl w:val="4F922772"/>
    <w:lvl w:ilvl="0" w:tplc="0E10FBC0">
      <w:start w:val="4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0F4D94"/>
    <w:multiLevelType w:val="hybridMultilevel"/>
    <w:tmpl w:val="D290888A"/>
    <w:lvl w:ilvl="0" w:tplc="972ABB5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86C27"/>
    <w:multiLevelType w:val="hybridMultilevel"/>
    <w:tmpl w:val="773A4702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E64CAD"/>
    <w:multiLevelType w:val="hybridMultilevel"/>
    <w:tmpl w:val="7A1888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472EB"/>
    <w:multiLevelType w:val="multilevel"/>
    <w:tmpl w:val="1682D6A6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>
    <w:nsid w:val="1B111540"/>
    <w:multiLevelType w:val="hybridMultilevel"/>
    <w:tmpl w:val="2244CD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C84B44"/>
    <w:multiLevelType w:val="hybridMultilevel"/>
    <w:tmpl w:val="742E9C66"/>
    <w:lvl w:ilvl="0" w:tplc="DF820D64">
      <w:start w:val="7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EB3D81"/>
    <w:multiLevelType w:val="hybridMultilevel"/>
    <w:tmpl w:val="9EA8273E"/>
    <w:lvl w:ilvl="0" w:tplc="28B06E2E">
      <w:start w:val="7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82DD2"/>
    <w:multiLevelType w:val="hybridMultilevel"/>
    <w:tmpl w:val="FC54B978"/>
    <w:lvl w:ilvl="0" w:tplc="080A0013">
      <w:start w:val="1"/>
      <w:numFmt w:val="upperRoman"/>
      <w:lvlText w:val="%1."/>
      <w:lvlJc w:val="righ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4586DE9"/>
    <w:multiLevelType w:val="multilevel"/>
    <w:tmpl w:val="23B08350"/>
    <w:lvl w:ilvl="0">
      <w:start w:val="1"/>
      <w:numFmt w:val="upperRoman"/>
      <w:lvlText w:val="%1."/>
      <w:lvlJc w:val="right"/>
      <w:pPr>
        <w:ind w:left="720" w:hanging="360"/>
      </w:pPr>
      <w:rPr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25806541"/>
    <w:multiLevelType w:val="hybridMultilevel"/>
    <w:tmpl w:val="6302CB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92318"/>
    <w:multiLevelType w:val="hybridMultilevel"/>
    <w:tmpl w:val="29E6BE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7E3A29"/>
    <w:multiLevelType w:val="hybridMultilevel"/>
    <w:tmpl w:val="DC32F86C"/>
    <w:lvl w:ilvl="0" w:tplc="080A000D">
      <w:start w:val="1"/>
      <w:numFmt w:val="bullet"/>
      <w:lvlText w:val=""/>
      <w:lvlJc w:val="left"/>
      <w:pPr>
        <w:ind w:left="293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97" w:hanging="360"/>
      </w:pPr>
      <w:rPr>
        <w:rFonts w:ascii="Wingdings" w:hAnsi="Wingdings" w:hint="default"/>
      </w:rPr>
    </w:lvl>
  </w:abstractNum>
  <w:abstractNum w:abstractNumId="15">
    <w:nsid w:val="2A3B45DE"/>
    <w:multiLevelType w:val="hybridMultilevel"/>
    <w:tmpl w:val="CF5EC798"/>
    <w:lvl w:ilvl="0" w:tplc="EB98B16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8" w:hanging="360"/>
      </w:pPr>
    </w:lvl>
    <w:lvl w:ilvl="2" w:tplc="080A001B" w:tentative="1">
      <w:start w:val="1"/>
      <w:numFmt w:val="lowerRoman"/>
      <w:lvlText w:val="%3."/>
      <w:lvlJc w:val="right"/>
      <w:pPr>
        <w:ind w:left="3218" w:hanging="180"/>
      </w:pPr>
    </w:lvl>
    <w:lvl w:ilvl="3" w:tplc="080A000F" w:tentative="1">
      <w:start w:val="1"/>
      <w:numFmt w:val="decimal"/>
      <w:lvlText w:val="%4."/>
      <w:lvlJc w:val="left"/>
      <w:pPr>
        <w:ind w:left="3938" w:hanging="360"/>
      </w:pPr>
    </w:lvl>
    <w:lvl w:ilvl="4" w:tplc="080A0019" w:tentative="1">
      <w:start w:val="1"/>
      <w:numFmt w:val="lowerLetter"/>
      <w:lvlText w:val="%5."/>
      <w:lvlJc w:val="left"/>
      <w:pPr>
        <w:ind w:left="4658" w:hanging="360"/>
      </w:pPr>
    </w:lvl>
    <w:lvl w:ilvl="5" w:tplc="080A001B" w:tentative="1">
      <w:start w:val="1"/>
      <w:numFmt w:val="lowerRoman"/>
      <w:lvlText w:val="%6."/>
      <w:lvlJc w:val="right"/>
      <w:pPr>
        <w:ind w:left="5378" w:hanging="180"/>
      </w:pPr>
    </w:lvl>
    <w:lvl w:ilvl="6" w:tplc="080A000F" w:tentative="1">
      <w:start w:val="1"/>
      <w:numFmt w:val="decimal"/>
      <w:lvlText w:val="%7."/>
      <w:lvlJc w:val="left"/>
      <w:pPr>
        <w:ind w:left="6098" w:hanging="360"/>
      </w:pPr>
    </w:lvl>
    <w:lvl w:ilvl="7" w:tplc="080A0019" w:tentative="1">
      <w:start w:val="1"/>
      <w:numFmt w:val="lowerLetter"/>
      <w:lvlText w:val="%8."/>
      <w:lvlJc w:val="left"/>
      <w:pPr>
        <w:ind w:left="6818" w:hanging="360"/>
      </w:pPr>
    </w:lvl>
    <w:lvl w:ilvl="8" w:tplc="08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>
    <w:nsid w:val="2E67703A"/>
    <w:multiLevelType w:val="hybridMultilevel"/>
    <w:tmpl w:val="857C7690"/>
    <w:lvl w:ilvl="0" w:tplc="66A2D0D8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1AA055E"/>
    <w:multiLevelType w:val="hybridMultilevel"/>
    <w:tmpl w:val="2B6427C2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A661EB"/>
    <w:multiLevelType w:val="hybridMultilevel"/>
    <w:tmpl w:val="1E0E62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34427"/>
    <w:multiLevelType w:val="hybridMultilevel"/>
    <w:tmpl w:val="98987E20"/>
    <w:lvl w:ilvl="0" w:tplc="FD3213F8">
      <w:start w:val="8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2D55CF"/>
    <w:multiLevelType w:val="hybridMultilevel"/>
    <w:tmpl w:val="BCDCF01A"/>
    <w:lvl w:ilvl="0" w:tplc="080A0017">
      <w:start w:val="1"/>
      <w:numFmt w:val="lowerLetter"/>
      <w:lvlText w:val="%1)"/>
      <w:lvlJc w:val="left"/>
      <w:pPr>
        <w:ind w:left="2520" w:hanging="360"/>
      </w:pPr>
    </w:lvl>
    <w:lvl w:ilvl="1" w:tplc="080A0019" w:tentative="1">
      <w:start w:val="1"/>
      <w:numFmt w:val="lowerLetter"/>
      <w:lvlText w:val="%2."/>
      <w:lvlJc w:val="left"/>
      <w:pPr>
        <w:ind w:left="3240" w:hanging="360"/>
      </w:pPr>
    </w:lvl>
    <w:lvl w:ilvl="2" w:tplc="080A001B" w:tentative="1">
      <w:start w:val="1"/>
      <w:numFmt w:val="lowerRoman"/>
      <w:lvlText w:val="%3."/>
      <w:lvlJc w:val="right"/>
      <w:pPr>
        <w:ind w:left="3960" w:hanging="180"/>
      </w:pPr>
    </w:lvl>
    <w:lvl w:ilvl="3" w:tplc="080A000F" w:tentative="1">
      <w:start w:val="1"/>
      <w:numFmt w:val="decimal"/>
      <w:lvlText w:val="%4."/>
      <w:lvlJc w:val="left"/>
      <w:pPr>
        <w:ind w:left="4680" w:hanging="360"/>
      </w:pPr>
    </w:lvl>
    <w:lvl w:ilvl="4" w:tplc="080A0019" w:tentative="1">
      <w:start w:val="1"/>
      <w:numFmt w:val="lowerLetter"/>
      <w:lvlText w:val="%5."/>
      <w:lvlJc w:val="left"/>
      <w:pPr>
        <w:ind w:left="5400" w:hanging="360"/>
      </w:pPr>
    </w:lvl>
    <w:lvl w:ilvl="5" w:tplc="080A001B" w:tentative="1">
      <w:start w:val="1"/>
      <w:numFmt w:val="lowerRoman"/>
      <w:lvlText w:val="%6."/>
      <w:lvlJc w:val="right"/>
      <w:pPr>
        <w:ind w:left="6120" w:hanging="180"/>
      </w:pPr>
    </w:lvl>
    <w:lvl w:ilvl="6" w:tplc="080A000F" w:tentative="1">
      <w:start w:val="1"/>
      <w:numFmt w:val="decimal"/>
      <w:lvlText w:val="%7."/>
      <w:lvlJc w:val="left"/>
      <w:pPr>
        <w:ind w:left="6840" w:hanging="360"/>
      </w:pPr>
    </w:lvl>
    <w:lvl w:ilvl="7" w:tplc="080A0019" w:tentative="1">
      <w:start w:val="1"/>
      <w:numFmt w:val="lowerLetter"/>
      <w:lvlText w:val="%8."/>
      <w:lvlJc w:val="left"/>
      <w:pPr>
        <w:ind w:left="7560" w:hanging="360"/>
      </w:pPr>
    </w:lvl>
    <w:lvl w:ilvl="8" w:tplc="08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>
    <w:nsid w:val="419F3D74"/>
    <w:multiLevelType w:val="multilevel"/>
    <w:tmpl w:val="23B08350"/>
    <w:lvl w:ilvl="0">
      <w:start w:val="1"/>
      <w:numFmt w:val="upperRoman"/>
      <w:lvlText w:val="%1."/>
      <w:lvlJc w:val="right"/>
      <w:pPr>
        <w:ind w:left="720" w:hanging="360"/>
      </w:pPr>
      <w:rPr>
        <w:b/>
        <w:sz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>
    <w:nsid w:val="48D85CB1"/>
    <w:multiLevelType w:val="hybridMultilevel"/>
    <w:tmpl w:val="FF424A12"/>
    <w:lvl w:ilvl="0" w:tplc="0E10FBC0">
      <w:start w:val="4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97A7E"/>
    <w:multiLevelType w:val="hybridMultilevel"/>
    <w:tmpl w:val="FF14654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BC57957"/>
    <w:multiLevelType w:val="hybridMultilevel"/>
    <w:tmpl w:val="8B18BDBE"/>
    <w:lvl w:ilvl="0" w:tplc="5F56C87A">
      <w:start w:val="6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807043"/>
    <w:multiLevelType w:val="hybridMultilevel"/>
    <w:tmpl w:val="76A40A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F02AAB"/>
    <w:multiLevelType w:val="hybridMultilevel"/>
    <w:tmpl w:val="4BE27214"/>
    <w:lvl w:ilvl="0" w:tplc="187493D2">
      <w:start w:val="1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5" w:hanging="360"/>
      </w:pPr>
    </w:lvl>
    <w:lvl w:ilvl="2" w:tplc="080A001B" w:tentative="1">
      <w:start w:val="1"/>
      <w:numFmt w:val="lowerRoman"/>
      <w:lvlText w:val="%3."/>
      <w:lvlJc w:val="right"/>
      <w:pPr>
        <w:ind w:left="1845" w:hanging="180"/>
      </w:pPr>
    </w:lvl>
    <w:lvl w:ilvl="3" w:tplc="080A000F" w:tentative="1">
      <w:start w:val="1"/>
      <w:numFmt w:val="decimal"/>
      <w:lvlText w:val="%4."/>
      <w:lvlJc w:val="left"/>
      <w:pPr>
        <w:ind w:left="2565" w:hanging="360"/>
      </w:pPr>
    </w:lvl>
    <w:lvl w:ilvl="4" w:tplc="080A0019" w:tentative="1">
      <w:start w:val="1"/>
      <w:numFmt w:val="lowerLetter"/>
      <w:lvlText w:val="%5."/>
      <w:lvlJc w:val="left"/>
      <w:pPr>
        <w:ind w:left="3285" w:hanging="360"/>
      </w:pPr>
    </w:lvl>
    <w:lvl w:ilvl="5" w:tplc="080A001B" w:tentative="1">
      <w:start w:val="1"/>
      <w:numFmt w:val="lowerRoman"/>
      <w:lvlText w:val="%6."/>
      <w:lvlJc w:val="right"/>
      <w:pPr>
        <w:ind w:left="4005" w:hanging="180"/>
      </w:pPr>
    </w:lvl>
    <w:lvl w:ilvl="6" w:tplc="080A000F" w:tentative="1">
      <w:start w:val="1"/>
      <w:numFmt w:val="decimal"/>
      <w:lvlText w:val="%7."/>
      <w:lvlJc w:val="left"/>
      <w:pPr>
        <w:ind w:left="4725" w:hanging="360"/>
      </w:pPr>
    </w:lvl>
    <w:lvl w:ilvl="7" w:tplc="080A0019" w:tentative="1">
      <w:start w:val="1"/>
      <w:numFmt w:val="lowerLetter"/>
      <w:lvlText w:val="%8."/>
      <w:lvlJc w:val="left"/>
      <w:pPr>
        <w:ind w:left="5445" w:hanging="360"/>
      </w:pPr>
    </w:lvl>
    <w:lvl w:ilvl="8" w:tplc="0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7">
    <w:nsid w:val="54550ADA"/>
    <w:multiLevelType w:val="hybridMultilevel"/>
    <w:tmpl w:val="131A2F5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B993A01"/>
    <w:multiLevelType w:val="hybridMultilevel"/>
    <w:tmpl w:val="4A70162A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D3F024E"/>
    <w:multiLevelType w:val="hybridMultilevel"/>
    <w:tmpl w:val="35627E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935242"/>
    <w:multiLevelType w:val="hybridMultilevel"/>
    <w:tmpl w:val="D23E2AB8"/>
    <w:lvl w:ilvl="0" w:tplc="4C0A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60D04D10"/>
    <w:multiLevelType w:val="hybridMultilevel"/>
    <w:tmpl w:val="1598D298"/>
    <w:lvl w:ilvl="0" w:tplc="CAA49F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B30129"/>
    <w:multiLevelType w:val="hybridMultilevel"/>
    <w:tmpl w:val="65EEBBEA"/>
    <w:lvl w:ilvl="0" w:tplc="080A000D">
      <w:start w:val="1"/>
      <w:numFmt w:val="bullet"/>
      <w:lvlText w:val=""/>
      <w:lvlJc w:val="left"/>
      <w:pPr>
        <w:ind w:left="1713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>
    <w:nsid w:val="6F4B6727"/>
    <w:multiLevelType w:val="hybridMultilevel"/>
    <w:tmpl w:val="014654AE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5905BE"/>
    <w:multiLevelType w:val="hybridMultilevel"/>
    <w:tmpl w:val="D1CAC586"/>
    <w:lvl w:ilvl="0" w:tplc="52C243AE">
      <w:start w:val="9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4A5DA9"/>
    <w:multiLevelType w:val="hybridMultilevel"/>
    <w:tmpl w:val="DF986176"/>
    <w:lvl w:ilvl="0" w:tplc="7F7E8FE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069F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DCE0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FEFD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5C0BE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E0BC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2EA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D0C52A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60AF7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7D1C5FB9"/>
    <w:multiLevelType w:val="hybridMultilevel"/>
    <w:tmpl w:val="230E2442"/>
    <w:lvl w:ilvl="0" w:tplc="A5AA1020">
      <w:start w:val="1"/>
      <w:numFmt w:val="bullet"/>
      <w:lvlText w:val=""/>
      <w:lvlJc w:val="left"/>
      <w:pPr>
        <w:ind w:left="157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>
    <w:nsid w:val="7D76603F"/>
    <w:multiLevelType w:val="hybridMultilevel"/>
    <w:tmpl w:val="16983B24"/>
    <w:lvl w:ilvl="0" w:tplc="59FC6C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3"/>
  </w:num>
  <w:num w:numId="4">
    <w:abstractNumId w:val="7"/>
  </w:num>
  <w:num w:numId="5">
    <w:abstractNumId w:val="29"/>
  </w:num>
  <w:num w:numId="6">
    <w:abstractNumId w:val="20"/>
  </w:num>
  <w:num w:numId="7">
    <w:abstractNumId w:val="30"/>
  </w:num>
  <w:num w:numId="8">
    <w:abstractNumId w:val="35"/>
  </w:num>
  <w:num w:numId="9">
    <w:abstractNumId w:val="31"/>
  </w:num>
  <w:num w:numId="10">
    <w:abstractNumId w:val="22"/>
  </w:num>
  <w:num w:numId="11">
    <w:abstractNumId w:val="24"/>
  </w:num>
  <w:num w:numId="12">
    <w:abstractNumId w:val="9"/>
  </w:num>
  <w:num w:numId="13">
    <w:abstractNumId w:val="16"/>
  </w:num>
  <w:num w:numId="14">
    <w:abstractNumId w:val="14"/>
  </w:num>
  <w:num w:numId="15">
    <w:abstractNumId w:val="2"/>
  </w:num>
  <w:num w:numId="16">
    <w:abstractNumId w:val="8"/>
  </w:num>
  <w:num w:numId="17">
    <w:abstractNumId w:val="1"/>
  </w:num>
  <w:num w:numId="18">
    <w:abstractNumId w:val="19"/>
  </w:num>
  <w:num w:numId="19">
    <w:abstractNumId w:val="34"/>
  </w:num>
  <w:num w:numId="20">
    <w:abstractNumId w:val="13"/>
  </w:num>
  <w:num w:numId="21">
    <w:abstractNumId w:val="11"/>
  </w:num>
  <w:num w:numId="22">
    <w:abstractNumId w:val="3"/>
  </w:num>
  <w:num w:numId="23">
    <w:abstractNumId w:val="26"/>
  </w:num>
  <w:num w:numId="24">
    <w:abstractNumId w:val="37"/>
  </w:num>
  <w:num w:numId="25">
    <w:abstractNumId w:val="28"/>
  </w:num>
  <w:num w:numId="26">
    <w:abstractNumId w:val="36"/>
  </w:num>
  <w:num w:numId="27">
    <w:abstractNumId w:val="25"/>
  </w:num>
  <w:num w:numId="28">
    <w:abstractNumId w:val="27"/>
  </w:num>
  <w:num w:numId="29">
    <w:abstractNumId w:val="17"/>
  </w:num>
  <w:num w:numId="30">
    <w:abstractNumId w:val="33"/>
  </w:num>
  <w:num w:numId="31">
    <w:abstractNumId w:val="0"/>
  </w:num>
  <w:num w:numId="32">
    <w:abstractNumId w:val="10"/>
  </w:num>
  <w:num w:numId="33">
    <w:abstractNumId w:val="21"/>
  </w:num>
  <w:num w:numId="34">
    <w:abstractNumId w:val="32"/>
  </w:num>
  <w:num w:numId="35">
    <w:abstractNumId w:val="18"/>
  </w:num>
  <w:num w:numId="36">
    <w:abstractNumId w:val="5"/>
  </w:num>
  <w:num w:numId="37">
    <w:abstractNumId w:val="12"/>
  </w:num>
  <w:num w:numId="38">
    <w:abstractNumId w:val="1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4D"/>
    <w:rsid w:val="00001C84"/>
    <w:rsid w:val="00001C9C"/>
    <w:rsid w:val="0000272B"/>
    <w:rsid w:val="00002AAE"/>
    <w:rsid w:val="0000442A"/>
    <w:rsid w:val="00007234"/>
    <w:rsid w:val="000102D7"/>
    <w:rsid w:val="00010C07"/>
    <w:rsid w:val="00012EAE"/>
    <w:rsid w:val="00013424"/>
    <w:rsid w:val="00016F4E"/>
    <w:rsid w:val="00020AE5"/>
    <w:rsid w:val="00021A6E"/>
    <w:rsid w:val="00023293"/>
    <w:rsid w:val="0002549C"/>
    <w:rsid w:val="0002645D"/>
    <w:rsid w:val="00026782"/>
    <w:rsid w:val="000302E2"/>
    <w:rsid w:val="0003040F"/>
    <w:rsid w:val="00035AFA"/>
    <w:rsid w:val="0003639A"/>
    <w:rsid w:val="0003703B"/>
    <w:rsid w:val="000375DB"/>
    <w:rsid w:val="00037DB8"/>
    <w:rsid w:val="00040819"/>
    <w:rsid w:val="0004334A"/>
    <w:rsid w:val="00043AB6"/>
    <w:rsid w:val="000463AE"/>
    <w:rsid w:val="00046C53"/>
    <w:rsid w:val="000533F4"/>
    <w:rsid w:val="00055CE1"/>
    <w:rsid w:val="000566D8"/>
    <w:rsid w:val="00056AFC"/>
    <w:rsid w:val="00060725"/>
    <w:rsid w:val="0006161D"/>
    <w:rsid w:val="0006208E"/>
    <w:rsid w:val="00063CB7"/>
    <w:rsid w:val="00065F6B"/>
    <w:rsid w:val="00067060"/>
    <w:rsid w:val="00067E4C"/>
    <w:rsid w:val="000708FB"/>
    <w:rsid w:val="000710CA"/>
    <w:rsid w:val="00071EA2"/>
    <w:rsid w:val="00072049"/>
    <w:rsid w:val="00073831"/>
    <w:rsid w:val="00074BF8"/>
    <w:rsid w:val="000761F8"/>
    <w:rsid w:val="00080DFE"/>
    <w:rsid w:val="00081D12"/>
    <w:rsid w:val="0008307A"/>
    <w:rsid w:val="00083E12"/>
    <w:rsid w:val="00085047"/>
    <w:rsid w:val="00085F6F"/>
    <w:rsid w:val="00086FB3"/>
    <w:rsid w:val="000902C6"/>
    <w:rsid w:val="000906EE"/>
    <w:rsid w:val="000909E8"/>
    <w:rsid w:val="00094927"/>
    <w:rsid w:val="000966C9"/>
    <w:rsid w:val="000A0562"/>
    <w:rsid w:val="000A1177"/>
    <w:rsid w:val="000A212B"/>
    <w:rsid w:val="000A361B"/>
    <w:rsid w:val="000A4942"/>
    <w:rsid w:val="000A5D25"/>
    <w:rsid w:val="000A619C"/>
    <w:rsid w:val="000A6D10"/>
    <w:rsid w:val="000A71E2"/>
    <w:rsid w:val="000B45D2"/>
    <w:rsid w:val="000B5E31"/>
    <w:rsid w:val="000B666F"/>
    <w:rsid w:val="000C0776"/>
    <w:rsid w:val="000C54B0"/>
    <w:rsid w:val="000D0B7E"/>
    <w:rsid w:val="000D1D03"/>
    <w:rsid w:val="000D3197"/>
    <w:rsid w:val="000D4683"/>
    <w:rsid w:val="000D48CC"/>
    <w:rsid w:val="000D4A20"/>
    <w:rsid w:val="000D4D83"/>
    <w:rsid w:val="000D5C24"/>
    <w:rsid w:val="000D70E4"/>
    <w:rsid w:val="000E0C42"/>
    <w:rsid w:val="000E253D"/>
    <w:rsid w:val="000E431C"/>
    <w:rsid w:val="000E4893"/>
    <w:rsid w:val="000E5279"/>
    <w:rsid w:val="000E551A"/>
    <w:rsid w:val="000F21E1"/>
    <w:rsid w:val="000F2546"/>
    <w:rsid w:val="000F26F4"/>
    <w:rsid w:val="000F33B3"/>
    <w:rsid w:val="000F3B2A"/>
    <w:rsid w:val="000F3C23"/>
    <w:rsid w:val="0010015B"/>
    <w:rsid w:val="001003C7"/>
    <w:rsid w:val="0010151D"/>
    <w:rsid w:val="001051F9"/>
    <w:rsid w:val="00106D7B"/>
    <w:rsid w:val="001074DF"/>
    <w:rsid w:val="00107530"/>
    <w:rsid w:val="00111851"/>
    <w:rsid w:val="00111C37"/>
    <w:rsid w:val="00111C44"/>
    <w:rsid w:val="0011259E"/>
    <w:rsid w:val="00115A32"/>
    <w:rsid w:val="00115A4C"/>
    <w:rsid w:val="00116094"/>
    <w:rsid w:val="001224F0"/>
    <w:rsid w:val="00127183"/>
    <w:rsid w:val="00131287"/>
    <w:rsid w:val="001336AB"/>
    <w:rsid w:val="001340AE"/>
    <w:rsid w:val="0013541C"/>
    <w:rsid w:val="00135AE4"/>
    <w:rsid w:val="00135BBA"/>
    <w:rsid w:val="00135F21"/>
    <w:rsid w:val="00135F26"/>
    <w:rsid w:val="00140186"/>
    <w:rsid w:val="001403BD"/>
    <w:rsid w:val="001410F9"/>
    <w:rsid w:val="0014120A"/>
    <w:rsid w:val="00141A5C"/>
    <w:rsid w:val="00141B98"/>
    <w:rsid w:val="00142BB7"/>
    <w:rsid w:val="00144804"/>
    <w:rsid w:val="00144E45"/>
    <w:rsid w:val="00147458"/>
    <w:rsid w:val="00150AC6"/>
    <w:rsid w:val="0015496E"/>
    <w:rsid w:val="00154D1A"/>
    <w:rsid w:val="00154F59"/>
    <w:rsid w:val="00156700"/>
    <w:rsid w:val="00157CAF"/>
    <w:rsid w:val="00157E04"/>
    <w:rsid w:val="00157E49"/>
    <w:rsid w:val="0016047D"/>
    <w:rsid w:val="00160867"/>
    <w:rsid w:val="00160D64"/>
    <w:rsid w:val="00162E75"/>
    <w:rsid w:val="0016386F"/>
    <w:rsid w:val="00163898"/>
    <w:rsid w:val="00163A1F"/>
    <w:rsid w:val="001641A3"/>
    <w:rsid w:val="00164A3A"/>
    <w:rsid w:val="00166009"/>
    <w:rsid w:val="001715D6"/>
    <w:rsid w:val="00171D23"/>
    <w:rsid w:val="00172840"/>
    <w:rsid w:val="00175E00"/>
    <w:rsid w:val="00175F0C"/>
    <w:rsid w:val="001762E5"/>
    <w:rsid w:val="00176D83"/>
    <w:rsid w:val="00177509"/>
    <w:rsid w:val="00177B8D"/>
    <w:rsid w:val="001800D9"/>
    <w:rsid w:val="00180B70"/>
    <w:rsid w:val="00182227"/>
    <w:rsid w:val="001827C9"/>
    <w:rsid w:val="00183802"/>
    <w:rsid w:val="00184698"/>
    <w:rsid w:val="00185521"/>
    <w:rsid w:val="0018770F"/>
    <w:rsid w:val="00190624"/>
    <w:rsid w:val="00191024"/>
    <w:rsid w:val="00193513"/>
    <w:rsid w:val="001944E8"/>
    <w:rsid w:val="001946A1"/>
    <w:rsid w:val="00196E11"/>
    <w:rsid w:val="001972F4"/>
    <w:rsid w:val="001A2AED"/>
    <w:rsid w:val="001A2D81"/>
    <w:rsid w:val="001A2ED1"/>
    <w:rsid w:val="001A3EE9"/>
    <w:rsid w:val="001A443E"/>
    <w:rsid w:val="001A45A9"/>
    <w:rsid w:val="001A4C34"/>
    <w:rsid w:val="001A6105"/>
    <w:rsid w:val="001A7852"/>
    <w:rsid w:val="001B14A4"/>
    <w:rsid w:val="001B2CA2"/>
    <w:rsid w:val="001B3C5A"/>
    <w:rsid w:val="001B5B2F"/>
    <w:rsid w:val="001B5CDA"/>
    <w:rsid w:val="001B6D81"/>
    <w:rsid w:val="001B7B8F"/>
    <w:rsid w:val="001C22E0"/>
    <w:rsid w:val="001C2BD3"/>
    <w:rsid w:val="001C459C"/>
    <w:rsid w:val="001C5C1D"/>
    <w:rsid w:val="001C69F0"/>
    <w:rsid w:val="001D2960"/>
    <w:rsid w:val="001D3D0E"/>
    <w:rsid w:val="001D4C3D"/>
    <w:rsid w:val="001E1B31"/>
    <w:rsid w:val="001E1B4A"/>
    <w:rsid w:val="001E252C"/>
    <w:rsid w:val="001E2B7E"/>
    <w:rsid w:val="001E38C7"/>
    <w:rsid w:val="001E5B35"/>
    <w:rsid w:val="001E5DB1"/>
    <w:rsid w:val="001E7439"/>
    <w:rsid w:val="001F0B95"/>
    <w:rsid w:val="001F1564"/>
    <w:rsid w:val="001F1DF1"/>
    <w:rsid w:val="001F30D8"/>
    <w:rsid w:val="001F379C"/>
    <w:rsid w:val="001F7743"/>
    <w:rsid w:val="001F7C73"/>
    <w:rsid w:val="002009B3"/>
    <w:rsid w:val="00201D55"/>
    <w:rsid w:val="002030C0"/>
    <w:rsid w:val="002037C3"/>
    <w:rsid w:val="0020389A"/>
    <w:rsid w:val="00204B8E"/>
    <w:rsid w:val="00204DA1"/>
    <w:rsid w:val="00207CF8"/>
    <w:rsid w:val="00211B3D"/>
    <w:rsid w:val="00211F69"/>
    <w:rsid w:val="0021248E"/>
    <w:rsid w:val="002139D4"/>
    <w:rsid w:val="00213ACC"/>
    <w:rsid w:val="00215896"/>
    <w:rsid w:val="00215FFF"/>
    <w:rsid w:val="002166F8"/>
    <w:rsid w:val="00217676"/>
    <w:rsid w:val="00217DB7"/>
    <w:rsid w:val="002218F5"/>
    <w:rsid w:val="00223E3A"/>
    <w:rsid w:val="00224C48"/>
    <w:rsid w:val="0022557E"/>
    <w:rsid w:val="00225B5A"/>
    <w:rsid w:val="00226EFC"/>
    <w:rsid w:val="00230B1E"/>
    <w:rsid w:val="00231995"/>
    <w:rsid w:val="0023210F"/>
    <w:rsid w:val="002321C4"/>
    <w:rsid w:val="002404C1"/>
    <w:rsid w:val="00242FC2"/>
    <w:rsid w:val="00243514"/>
    <w:rsid w:val="00243D9E"/>
    <w:rsid w:val="002444F9"/>
    <w:rsid w:val="00244664"/>
    <w:rsid w:val="00244E82"/>
    <w:rsid w:val="00250B00"/>
    <w:rsid w:val="00252BCD"/>
    <w:rsid w:val="002551F2"/>
    <w:rsid w:val="002567CE"/>
    <w:rsid w:val="00257D71"/>
    <w:rsid w:val="002628E2"/>
    <w:rsid w:val="00262AE9"/>
    <w:rsid w:val="00263189"/>
    <w:rsid w:val="002639BA"/>
    <w:rsid w:val="00263ED0"/>
    <w:rsid w:val="00266F3C"/>
    <w:rsid w:val="00272E5E"/>
    <w:rsid w:val="0027323B"/>
    <w:rsid w:val="002737BE"/>
    <w:rsid w:val="00273CCC"/>
    <w:rsid w:val="002764D7"/>
    <w:rsid w:val="00276CBE"/>
    <w:rsid w:val="00277E3A"/>
    <w:rsid w:val="00281CE0"/>
    <w:rsid w:val="00281F00"/>
    <w:rsid w:val="0028228D"/>
    <w:rsid w:val="002829A5"/>
    <w:rsid w:val="00282C91"/>
    <w:rsid w:val="00284840"/>
    <w:rsid w:val="00285C1B"/>
    <w:rsid w:val="002865CF"/>
    <w:rsid w:val="00286C86"/>
    <w:rsid w:val="002878DA"/>
    <w:rsid w:val="00290CDA"/>
    <w:rsid w:val="002913A5"/>
    <w:rsid w:val="002921E2"/>
    <w:rsid w:val="00292B3D"/>
    <w:rsid w:val="00292C08"/>
    <w:rsid w:val="00293180"/>
    <w:rsid w:val="002935B9"/>
    <w:rsid w:val="002950DA"/>
    <w:rsid w:val="0029656A"/>
    <w:rsid w:val="002A0ADA"/>
    <w:rsid w:val="002A3024"/>
    <w:rsid w:val="002A3307"/>
    <w:rsid w:val="002A52AF"/>
    <w:rsid w:val="002A53E6"/>
    <w:rsid w:val="002A588A"/>
    <w:rsid w:val="002A7BB5"/>
    <w:rsid w:val="002B020D"/>
    <w:rsid w:val="002B1BD1"/>
    <w:rsid w:val="002B1E24"/>
    <w:rsid w:val="002B359C"/>
    <w:rsid w:val="002B3FDC"/>
    <w:rsid w:val="002B585D"/>
    <w:rsid w:val="002B5C6F"/>
    <w:rsid w:val="002B5F46"/>
    <w:rsid w:val="002B62D0"/>
    <w:rsid w:val="002C23D5"/>
    <w:rsid w:val="002C3C7B"/>
    <w:rsid w:val="002C417D"/>
    <w:rsid w:val="002C43F4"/>
    <w:rsid w:val="002C4F4E"/>
    <w:rsid w:val="002C652D"/>
    <w:rsid w:val="002D2361"/>
    <w:rsid w:val="002D35F3"/>
    <w:rsid w:val="002D6905"/>
    <w:rsid w:val="002E07E3"/>
    <w:rsid w:val="002E0F53"/>
    <w:rsid w:val="002E1616"/>
    <w:rsid w:val="002E1E51"/>
    <w:rsid w:val="002E3D05"/>
    <w:rsid w:val="002E425C"/>
    <w:rsid w:val="002E5288"/>
    <w:rsid w:val="002E5641"/>
    <w:rsid w:val="002E5964"/>
    <w:rsid w:val="002E7B00"/>
    <w:rsid w:val="002E7F89"/>
    <w:rsid w:val="002F1C07"/>
    <w:rsid w:val="002F4322"/>
    <w:rsid w:val="002F454F"/>
    <w:rsid w:val="002F672C"/>
    <w:rsid w:val="002F6AFC"/>
    <w:rsid w:val="003006F8"/>
    <w:rsid w:val="00301DE7"/>
    <w:rsid w:val="00301E0F"/>
    <w:rsid w:val="00302548"/>
    <w:rsid w:val="00302B4E"/>
    <w:rsid w:val="00302E35"/>
    <w:rsid w:val="00303A67"/>
    <w:rsid w:val="0030464E"/>
    <w:rsid w:val="0030587C"/>
    <w:rsid w:val="00305B99"/>
    <w:rsid w:val="00305FB9"/>
    <w:rsid w:val="00306D6B"/>
    <w:rsid w:val="00307B87"/>
    <w:rsid w:val="00310ECE"/>
    <w:rsid w:val="00317AB5"/>
    <w:rsid w:val="00317D26"/>
    <w:rsid w:val="00320881"/>
    <w:rsid w:val="00320D02"/>
    <w:rsid w:val="00321887"/>
    <w:rsid w:val="00323AFA"/>
    <w:rsid w:val="003247F2"/>
    <w:rsid w:val="00324D91"/>
    <w:rsid w:val="00324F2C"/>
    <w:rsid w:val="003261BD"/>
    <w:rsid w:val="0032688D"/>
    <w:rsid w:val="00327F83"/>
    <w:rsid w:val="003316D9"/>
    <w:rsid w:val="00331BCE"/>
    <w:rsid w:val="00332077"/>
    <w:rsid w:val="00336E59"/>
    <w:rsid w:val="00343779"/>
    <w:rsid w:val="00343E25"/>
    <w:rsid w:val="00343F8D"/>
    <w:rsid w:val="003465F6"/>
    <w:rsid w:val="00347FDE"/>
    <w:rsid w:val="00352DAE"/>
    <w:rsid w:val="003530C9"/>
    <w:rsid w:val="00353F6E"/>
    <w:rsid w:val="00354624"/>
    <w:rsid w:val="00355C76"/>
    <w:rsid w:val="00360B89"/>
    <w:rsid w:val="003614C6"/>
    <w:rsid w:val="00361624"/>
    <w:rsid w:val="003620EF"/>
    <w:rsid w:val="003622A0"/>
    <w:rsid w:val="0036355A"/>
    <w:rsid w:val="003640FF"/>
    <w:rsid w:val="00364157"/>
    <w:rsid w:val="00366354"/>
    <w:rsid w:val="0037019C"/>
    <w:rsid w:val="00372A3C"/>
    <w:rsid w:val="00373640"/>
    <w:rsid w:val="00375B47"/>
    <w:rsid w:val="00381062"/>
    <w:rsid w:val="00381501"/>
    <w:rsid w:val="00383742"/>
    <w:rsid w:val="00385558"/>
    <w:rsid w:val="00387296"/>
    <w:rsid w:val="00390143"/>
    <w:rsid w:val="003904DF"/>
    <w:rsid w:val="00392A09"/>
    <w:rsid w:val="00394C61"/>
    <w:rsid w:val="0039581A"/>
    <w:rsid w:val="003960BF"/>
    <w:rsid w:val="003960C3"/>
    <w:rsid w:val="00396C2C"/>
    <w:rsid w:val="00397EE3"/>
    <w:rsid w:val="003A1239"/>
    <w:rsid w:val="003A1D03"/>
    <w:rsid w:val="003A3A47"/>
    <w:rsid w:val="003A3E34"/>
    <w:rsid w:val="003A4088"/>
    <w:rsid w:val="003A40A9"/>
    <w:rsid w:val="003A55C5"/>
    <w:rsid w:val="003A6043"/>
    <w:rsid w:val="003A6446"/>
    <w:rsid w:val="003A6C51"/>
    <w:rsid w:val="003B00FD"/>
    <w:rsid w:val="003B1C9C"/>
    <w:rsid w:val="003B3121"/>
    <w:rsid w:val="003B3E96"/>
    <w:rsid w:val="003B5731"/>
    <w:rsid w:val="003B5C3C"/>
    <w:rsid w:val="003B65FF"/>
    <w:rsid w:val="003B76FF"/>
    <w:rsid w:val="003C165F"/>
    <w:rsid w:val="003C233D"/>
    <w:rsid w:val="003C256F"/>
    <w:rsid w:val="003C2DBE"/>
    <w:rsid w:val="003C4336"/>
    <w:rsid w:val="003C4386"/>
    <w:rsid w:val="003C6A3E"/>
    <w:rsid w:val="003D24D6"/>
    <w:rsid w:val="003D4FCF"/>
    <w:rsid w:val="003D5A0D"/>
    <w:rsid w:val="003D6AD2"/>
    <w:rsid w:val="003D77B0"/>
    <w:rsid w:val="003D7A2A"/>
    <w:rsid w:val="003D7ECE"/>
    <w:rsid w:val="003E0E21"/>
    <w:rsid w:val="003E39C1"/>
    <w:rsid w:val="003E51CC"/>
    <w:rsid w:val="003E5E7D"/>
    <w:rsid w:val="003E5E9A"/>
    <w:rsid w:val="003E6035"/>
    <w:rsid w:val="003F13A1"/>
    <w:rsid w:val="003F1A3C"/>
    <w:rsid w:val="003F3519"/>
    <w:rsid w:val="003F5223"/>
    <w:rsid w:val="003F70B8"/>
    <w:rsid w:val="003F737F"/>
    <w:rsid w:val="003F7E32"/>
    <w:rsid w:val="00400ACF"/>
    <w:rsid w:val="00401556"/>
    <w:rsid w:val="00401E82"/>
    <w:rsid w:val="0040470B"/>
    <w:rsid w:val="00405394"/>
    <w:rsid w:val="00411A62"/>
    <w:rsid w:val="00411E88"/>
    <w:rsid w:val="00414FB5"/>
    <w:rsid w:val="00415966"/>
    <w:rsid w:val="0041761C"/>
    <w:rsid w:val="004216DA"/>
    <w:rsid w:val="00421851"/>
    <w:rsid w:val="00421F86"/>
    <w:rsid w:val="00422C9A"/>
    <w:rsid w:val="00424678"/>
    <w:rsid w:val="00427746"/>
    <w:rsid w:val="00430A54"/>
    <w:rsid w:val="00431329"/>
    <w:rsid w:val="00432A32"/>
    <w:rsid w:val="00434A4A"/>
    <w:rsid w:val="00441171"/>
    <w:rsid w:val="004420F7"/>
    <w:rsid w:val="00442A80"/>
    <w:rsid w:val="00443874"/>
    <w:rsid w:val="00443C84"/>
    <w:rsid w:val="00445E35"/>
    <w:rsid w:val="00445F89"/>
    <w:rsid w:val="00450091"/>
    <w:rsid w:val="00450798"/>
    <w:rsid w:val="0045083C"/>
    <w:rsid w:val="00452373"/>
    <w:rsid w:val="00455E86"/>
    <w:rsid w:val="00456046"/>
    <w:rsid w:val="0045605D"/>
    <w:rsid w:val="00457964"/>
    <w:rsid w:val="00462277"/>
    <w:rsid w:val="00462A38"/>
    <w:rsid w:val="004666E8"/>
    <w:rsid w:val="00470C04"/>
    <w:rsid w:val="00471730"/>
    <w:rsid w:val="0047204C"/>
    <w:rsid w:val="00472F48"/>
    <w:rsid w:val="00473308"/>
    <w:rsid w:val="0047432C"/>
    <w:rsid w:val="00474526"/>
    <w:rsid w:val="00474C66"/>
    <w:rsid w:val="00475D03"/>
    <w:rsid w:val="0048017D"/>
    <w:rsid w:val="00480DCF"/>
    <w:rsid w:val="004815E0"/>
    <w:rsid w:val="00482C43"/>
    <w:rsid w:val="00482F22"/>
    <w:rsid w:val="00484045"/>
    <w:rsid w:val="00485D1F"/>
    <w:rsid w:val="004930EA"/>
    <w:rsid w:val="00493B39"/>
    <w:rsid w:val="00493D41"/>
    <w:rsid w:val="00494597"/>
    <w:rsid w:val="00495CF9"/>
    <w:rsid w:val="00495FBB"/>
    <w:rsid w:val="00496C0C"/>
    <w:rsid w:val="00497167"/>
    <w:rsid w:val="00497A8B"/>
    <w:rsid w:val="00497D6B"/>
    <w:rsid w:val="004A1305"/>
    <w:rsid w:val="004A1754"/>
    <w:rsid w:val="004A5892"/>
    <w:rsid w:val="004A5A3E"/>
    <w:rsid w:val="004A6BC2"/>
    <w:rsid w:val="004B0EB5"/>
    <w:rsid w:val="004B239B"/>
    <w:rsid w:val="004B2466"/>
    <w:rsid w:val="004B3531"/>
    <w:rsid w:val="004B4CF0"/>
    <w:rsid w:val="004B6210"/>
    <w:rsid w:val="004B708B"/>
    <w:rsid w:val="004C08A8"/>
    <w:rsid w:val="004C1435"/>
    <w:rsid w:val="004C2B6C"/>
    <w:rsid w:val="004C493C"/>
    <w:rsid w:val="004C4EFB"/>
    <w:rsid w:val="004C6BD5"/>
    <w:rsid w:val="004C7479"/>
    <w:rsid w:val="004D085E"/>
    <w:rsid w:val="004D0941"/>
    <w:rsid w:val="004D0A0C"/>
    <w:rsid w:val="004D20BE"/>
    <w:rsid w:val="004D31CE"/>
    <w:rsid w:val="004D4FDA"/>
    <w:rsid w:val="004E31A1"/>
    <w:rsid w:val="004E3BE4"/>
    <w:rsid w:val="004E4F53"/>
    <w:rsid w:val="004E5AEB"/>
    <w:rsid w:val="004E628D"/>
    <w:rsid w:val="004E6295"/>
    <w:rsid w:val="004E6357"/>
    <w:rsid w:val="004E67C3"/>
    <w:rsid w:val="004E7262"/>
    <w:rsid w:val="004E7A19"/>
    <w:rsid w:val="004F1275"/>
    <w:rsid w:val="004F3423"/>
    <w:rsid w:val="004F3937"/>
    <w:rsid w:val="004F4DE7"/>
    <w:rsid w:val="004F5A9C"/>
    <w:rsid w:val="005001E2"/>
    <w:rsid w:val="005012D1"/>
    <w:rsid w:val="0050204A"/>
    <w:rsid w:val="005030A0"/>
    <w:rsid w:val="0050321F"/>
    <w:rsid w:val="005044EA"/>
    <w:rsid w:val="00505D21"/>
    <w:rsid w:val="00505D70"/>
    <w:rsid w:val="00511532"/>
    <w:rsid w:val="00512843"/>
    <w:rsid w:val="005147B2"/>
    <w:rsid w:val="00515744"/>
    <w:rsid w:val="00515EE7"/>
    <w:rsid w:val="0052028A"/>
    <w:rsid w:val="00520889"/>
    <w:rsid w:val="0052162C"/>
    <w:rsid w:val="00521791"/>
    <w:rsid w:val="00521A4C"/>
    <w:rsid w:val="00521CF6"/>
    <w:rsid w:val="005225D1"/>
    <w:rsid w:val="00523AB4"/>
    <w:rsid w:val="00523AEC"/>
    <w:rsid w:val="0052427B"/>
    <w:rsid w:val="00524A85"/>
    <w:rsid w:val="00524BD9"/>
    <w:rsid w:val="00525F75"/>
    <w:rsid w:val="00526075"/>
    <w:rsid w:val="00526EB2"/>
    <w:rsid w:val="005270CA"/>
    <w:rsid w:val="00533566"/>
    <w:rsid w:val="00534990"/>
    <w:rsid w:val="005351F9"/>
    <w:rsid w:val="00535DA5"/>
    <w:rsid w:val="00536E58"/>
    <w:rsid w:val="005401CA"/>
    <w:rsid w:val="00543792"/>
    <w:rsid w:val="005457D1"/>
    <w:rsid w:val="00545BBF"/>
    <w:rsid w:val="005470BD"/>
    <w:rsid w:val="00547215"/>
    <w:rsid w:val="00550072"/>
    <w:rsid w:val="00550A61"/>
    <w:rsid w:val="005536D2"/>
    <w:rsid w:val="005538B1"/>
    <w:rsid w:val="005608C1"/>
    <w:rsid w:val="005630C2"/>
    <w:rsid w:val="005651D6"/>
    <w:rsid w:val="00566EBE"/>
    <w:rsid w:val="0057012A"/>
    <w:rsid w:val="00573D74"/>
    <w:rsid w:val="005747EF"/>
    <w:rsid w:val="00575454"/>
    <w:rsid w:val="00576AC4"/>
    <w:rsid w:val="0058193A"/>
    <w:rsid w:val="00583B40"/>
    <w:rsid w:val="0058456B"/>
    <w:rsid w:val="00594450"/>
    <w:rsid w:val="00594E69"/>
    <w:rsid w:val="00595521"/>
    <w:rsid w:val="00596361"/>
    <w:rsid w:val="00597BE3"/>
    <w:rsid w:val="005A2FE3"/>
    <w:rsid w:val="005A7491"/>
    <w:rsid w:val="005A79D4"/>
    <w:rsid w:val="005A7D85"/>
    <w:rsid w:val="005B325F"/>
    <w:rsid w:val="005B3283"/>
    <w:rsid w:val="005B4764"/>
    <w:rsid w:val="005C14F4"/>
    <w:rsid w:val="005C1CB7"/>
    <w:rsid w:val="005C1F1B"/>
    <w:rsid w:val="005C2095"/>
    <w:rsid w:val="005C24E0"/>
    <w:rsid w:val="005C3A74"/>
    <w:rsid w:val="005D065D"/>
    <w:rsid w:val="005D15D2"/>
    <w:rsid w:val="005D2975"/>
    <w:rsid w:val="005D31D0"/>
    <w:rsid w:val="005D3249"/>
    <w:rsid w:val="005D49BF"/>
    <w:rsid w:val="005D4A98"/>
    <w:rsid w:val="005D5E55"/>
    <w:rsid w:val="005D60EE"/>
    <w:rsid w:val="005D768D"/>
    <w:rsid w:val="005D78E0"/>
    <w:rsid w:val="005E09AE"/>
    <w:rsid w:val="005E1EB4"/>
    <w:rsid w:val="005E268F"/>
    <w:rsid w:val="005E3C64"/>
    <w:rsid w:val="005E442B"/>
    <w:rsid w:val="005E4518"/>
    <w:rsid w:val="005E7011"/>
    <w:rsid w:val="005E74CF"/>
    <w:rsid w:val="005F1B19"/>
    <w:rsid w:val="005F1B2F"/>
    <w:rsid w:val="005F2AD3"/>
    <w:rsid w:val="005F3791"/>
    <w:rsid w:val="005F7AF1"/>
    <w:rsid w:val="006006D7"/>
    <w:rsid w:val="00601637"/>
    <w:rsid w:val="00603385"/>
    <w:rsid w:val="00605226"/>
    <w:rsid w:val="00605D4D"/>
    <w:rsid w:val="0060731E"/>
    <w:rsid w:val="00611DCE"/>
    <w:rsid w:val="00612639"/>
    <w:rsid w:val="00613C41"/>
    <w:rsid w:val="006143A8"/>
    <w:rsid w:val="00614E13"/>
    <w:rsid w:val="00616736"/>
    <w:rsid w:val="00617646"/>
    <w:rsid w:val="00621FAE"/>
    <w:rsid w:val="00623B66"/>
    <w:rsid w:val="00626639"/>
    <w:rsid w:val="0063123E"/>
    <w:rsid w:val="0063179B"/>
    <w:rsid w:val="006320FF"/>
    <w:rsid w:val="006355BC"/>
    <w:rsid w:val="0063638E"/>
    <w:rsid w:val="00640E9B"/>
    <w:rsid w:val="00641331"/>
    <w:rsid w:val="00642291"/>
    <w:rsid w:val="00642537"/>
    <w:rsid w:val="006438A3"/>
    <w:rsid w:val="006449A3"/>
    <w:rsid w:val="00644F56"/>
    <w:rsid w:val="00647E2B"/>
    <w:rsid w:val="006521DE"/>
    <w:rsid w:val="00652A3E"/>
    <w:rsid w:val="0065326D"/>
    <w:rsid w:val="0065513E"/>
    <w:rsid w:val="00655282"/>
    <w:rsid w:val="0065600A"/>
    <w:rsid w:val="00656178"/>
    <w:rsid w:val="0065790C"/>
    <w:rsid w:val="00657A1C"/>
    <w:rsid w:val="006603F0"/>
    <w:rsid w:val="00660576"/>
    <w:rsid w:val="0066057E"/>
    <w:rsid w:val="0066064F"/>
    <w:rsid w:val="00662420"/>
    <w:rsid w:val="00663495"/>
    <w:rsid w:val="00663710"/>
    <w:rsid w:val="00663725"/>
    <w:rsid w:val="00664879"/>
    <w:rsid w:val="0066505A"/>
    <w:rsid w:val="00665C54"/>
    <w:rsid w:val="0066613A"/>
    <w:rsid w:val="00667485"/>
    <w:rsid w:val="00673B7F"/>
    <w:rsid w:val="00674621"/>
    <w:rsid w:val="00675B76"/>
    <w:rsid w:val="006773E9"/>
    <w:rsid w:val="00681847"/>
    <w:rsid w:val="00683A82"/>
    <w:rsid w:val="00684CEF"/>
    <w:rsid w:val="00690D48"/>
    <w:rsid w:val="00691734"/>
    <w:rsid w:val="006939D2"/>
    <w:rsid w:val="006964DD"/>
    <w:rsid w:val="006965F6"/>
    <w:rsid w:val="006970CE"/>
    <w:rsid w:val="006A49F3"/>
    <w:rsid w:val="006B0E9D"/>
    <w:rsid w:val="006B176C"/>
    <w:rsid w:val="006B1AAE"/>
    <w:rsid w:val="006B5FD4"/>
    <w:rsid w:val="006B6844"/>
    <w:rsid w:val="006B6D5E"/>
    <w:rsid w:val="006C028A"/>
    <w:rsid w:val="006C0BB0"/>
    <w:rsid w:val="006C3FB6"/>
    <w:rsid w:val="006C7C5E"/>
    <w:rsid w:val="006D0B09"/>
    <w:rsid w:val="006D0FD9"/>
    <w:rsid w:val="006D3EE2"/>
    <w:rsid w:val="006D3FCF"/>
    <w:rsid w:val="006D48D7"/>
    <w:rsid w:val="006E11C2"/>
    <w:rsid w:val="006E2B10"/>
    <w:rsid w:val="006E2C16"/>
    <w:rsid w:val="006E61D2"/>
    <w:rsid w:val="006E62A9"/>
    <w:rsid w:val="006E64F9"/>
    <w:rsid w:val="006E6AA6"/>
    <w:rsid w:val="006F0FEC"/>
    <w:rsid w:val="006F2315"/>
    <w:rsid w:val="006F26C9"/>
    <w:rsid w:val="006F53BD"/>
    <w:rsid w:val="006F7A33"/>
    <w:rsid w:val="00710540"/>
    <w:rsid w:val="00712CAB"/>
    <w:rsid w:val="00713318"/>
    <w:rsid w:val="0071411D"/>
    <w:rsid w:val="00717549"/>
    <w:rsid w:val="007175D6"/>
    <w:rsid w:val="00721636"/>
    <w:rsid w:val="00721994"/>
    <w:rsid w:val="00722303"/>
    <w:rsid w:val="0072428D"/>
    <w:rsid w:val="00726047"/>
    <w:rsid w:val="007268F5"/>
    <w:rsid w:val="007314D3"/>
    <w:rsid w:val="007323C1"/>
    <w:rsid w:val="00733446"/>
    <w:rsid w:val="007336E2"/>
    <w:rsid w:val="007336E7"/>
    <w:rsid w:val="007344EF"/>
    <w:rsid w:val="007360B6"/>
    <w:rsid w:val="007360F8"/>
    <w:rsid w:val="00740EB3"/>
    <w:rsid w:val="007425A9"/>
    <w:rsid w:val="007428D6"/>
    <w:rsid w:val="00743284"/>
    <w:rsid w:val="007433CB"/>
    <w:rsid w:val="0074619D"/>
    <w:rsid w:val="007474E4"/>
    <w:rsid w:val="00747BDD"/>
    <w:rsid w:val="00750AD8"/>
    <w:rsid w:val="007517F8"/>
    <w:rsid w:val="007518A2"/>
    <w:rsid w:val="0075371C"/>
    <w:rsid w:val="00753D0F"/>
    <w:rsid w:val="00754560"/>
    <w:rsid w:val="00754E02"/>
    <w:rsid w:val="00756819"/>
    <w:rsid w:val="007569BD"/>
    <w:rsid w:val="00762306"/>
    <w:rsid w:val="00762630"/>
    <w:rsid w:val="00764267"/>
    <w:rsid w:val="00766DB7"/>
    <w:rsid w:val="00767A8B"/>
    <w:rsid w:val="00770E05"/>
    <w:rsid w:val="00775227"/>
    <w:rsid w:val="00776276"/>
    <w:rsid w:val="00777A70"/>
    <w:rsid w:val="007801A3"/>
    <w:rsid w:val="00781CFA"/>
    <w:rsid w:val="007837FB"/>
    <w:rsid w:val="007839F2"/>
    <w:rsid w:val="00785489"/>
    <w:rsid w:val="00785F9B"/>
    <w:rsid w:val="00786393"/>
    <w:rsid w:val="00790225"/>
    <w:rsid w:val="00790FD8"/>
    <w:rsid w:val="007914BD"/>
    <w:rsid w:val="00792515"/>
    <w:rsid w:val="00794B26"/>
    <w:rsid w:val="007A057D"/>
    <w:rsid w:val="007A06CD"/>
    <w:rsid w:val="007A08A2"/>
    <w:rsid w:val="007A0935"/>
    <w:rsid w:val="007A6583"/>
    <w:rsid w:val="007A752A"/>
    <w:rsid w:val="007A79A0"/>
    <w:rsid w:val="007B0644"/>
    <w:rsid w:val="007B331E"/>
    <w:rsid w:val="007B470C"/>
    <w:rsid w:val="007B5BCB"/>
    <w:rsid w:val="007B5F3C"/>
    <w:rsid w:val="007B639E"/>
    <w:rsid w:val="007C0C2E"/>
    <w:rsid w:val="007C2311"/>
    <w:rsid w:val="007C23C9"/>
    <w:rsid w:val="007C243F"/>
    <w:rsid w:val="007C2EC9"/>
    <w:rsid w:val="007C54BE"/>
    <w:rsid w:val="007C5F79"/>
    <w:rsid w:val="007C751A"/>
    <w:rsid w:val="007D014E"/>
    <w:rsid w:val="007D1865"/>
    <w:rsid w:val="007D1D8F"/>
    <w:rsid w:val="007D261E"/>
    <w:rsid w:val="007D2B79"/>
    <w:rsid w:val="007D3084"/>
    <w:rsid w:val="007D6BD6"/>
    <w:rsid w:val="007E09A4"/>
    <w:rsid w:val="007E32B1"/>
    <w:rsid w:val="007E3405"/>
    <w:rsid w:val="007E4EED"/>
    <w:rsid w:val="007E770D"/>
    <w:rsid w:val="007E7DFF"/>
    <w:rsid w:val="007F601F"/>
    <w:rsid w:val="007F67AA"/>
    <w:rsid w:val="00805025"/>
    <w:rsid w:val="008153A9"/>
    <w:rsid w:val="008232E4"/>
    <w:rsid w:val="00831888"/>
    <w:rsid w:val="0083248B"/>
    <w:rsid w:val="00833156"/>
    <w:rsid w:val="0083344D"/>
    <w:rsid w:val="00834373"/>
    <w:rsid w:val="0084269C"/>
    <w:rsid w:val="00842FBA"/>
    <w:rsid w:val="00843246"/>
    <w:rsid w:val="008440A5"/>
    <w:rsid w:val="00844DA0"/>
    <w:rsid w:val="00845401"/>
    <w:rsid w:val="00847220"/>
    <w:rsid w:val="008476C2"/>
    <w:rsid w:val="00851C59"/>
    <w:rsid w:val="00852263"/>
    <w:rsid w:val="00853914"/>
    <w:rsid w:val="00853B06"/>
    <w:rsid w:val="008542B8"/>
    <w:rsid w:val="00855718"/>
    <w:rsid w:val="00855956"/>
    <w:rsid w:val="00855C48"/>
    <w:rsid w:val="00856380"/>
    <w:rsid w:val="00860E56"/>
    <w:rsid w:val="00861D51"/>
    <w:rsid w:val="00862D9A"/>
    <w:rsid w:val="00863ED0"/>
    <w:rsid w:val="0086407E"/>
    <w:rsid w:val="008661FA"/>
    <w:rsid w:val="0087014F"/>
    <w:rsid w:val="00870544"/>
    <w:rsid w:val="00872365"/>
    <w:rsid w:val="00872E0A"/>
    <w:rsid w:val="008739A3"/>
    <w:rsid w:val="00873F9C"/>
    <w:rsid w:val="008749A9"/>
    <w:rsid w:val="00875161"/>
    <w:rsid w:val="00875719"/>
    <w:rsid w:val="00876F1C"/>
    <w:rsid w:val="0087706B"/>
    <w:rsid w:val="00877812"/>
    <w:rsid w:val="00877E6E"/>
    <w:rsid w:val="0088169E"/>
    <w:rsid w:val="00883015"/>
    <w:rsid w:val="008856BF"/>
    <w:rsid w:val="0088766B"/>
    <w:rsid w:val="0089206F"/>
    <w:rsid w:val="008939CE"/>
    <w:rsid w:val="008950BA"/>
    <w:rsid w:val="00895CAA"/>
    <w:rsid w:val="008971DC"/>
    <w:rsid w:val="008A093E"/>
    <w:rsid w:val="008A1B68"/>
    <w:rsid w:val="008A1C30"/>
    <w:rsid w:val="008A283D"/>
    <w:rsid w:val="008A4B1D"/>
    <w:rsid w:val="008A5D94"/>
    <w:rsid w:val="008A7702"/>
    <w:rsid w:val="008A7C66"/>
    <w:rsid w:val="008B1832"/>
    <w:rsid w:val="008B1E68"/>
    <w:rsid w:val="008B2502"/>
    <w:rsid w:val="008B3278"/>
    <w:rsid w:val="008B64DF"/>
    <w:rsid w:val="008B6B72"/>
    <w:rsid w:val="008B7683"/>
    <w:rsid w:val="008C0B8F"/>
    <w:rsid w:val="008C1375"/>
    <w:rsid w:val="008C1958"/>
    <w:rsid w:val="008C2200"/>
    <w:rsid w:val="008C2405"/>
    <w:rsid w:val="008C2B9F"/>
    <w:rsid w:val="008C3121"/>
    <w:rsid w:val="008C3501"/>
    <w:rsid w:val="008C6271"/>
    <w:rsid w:val="008C7BE0"/>
    <w:rsid w:val="008C7DD4"/>
    <w:rsid w:val="008D04BA"/>
    <w:rsid w:val="008D1C8C"/>
    <w:rsid w:val="008D3E44"/>
    <w:rsid w:val="008D45DF"/>
    <w:rsid w:val="008D4DC7"/>
    <w:rsid w:val="008D4F63"/>
    <w:rsid w:val="008D5607"/>
    <w:rsid w:val="008D62F9"/>
    <w:rsid w:val="008D63EB"/>
    <w:rsid w:val="008D69D5"/>
    <w:rsid w:val="008E52A4"/>
    <w:rsid w:val="008E758D"/>
    <w:rsid w:val="008F0370"/>
    <w:rsid w:val="008F0FB4"/>
    <w:rsid w:val="008F2168"/>
    <w:rsid w:val="008F3A29"/>
    <w:rsid w:val="008F5858"/>
    <w:rsid w:val="008F7F6C"/>
    <w:rsid w:val="00901511"/>
    <w:rsid w:val="0090175C"/>
    <w:rsid w:val="00901BF1"/>
    <w:rsid w:val="00903FA9"/>
    <w:rsid w:val="00904A20"/>
    <w:rsid w:val="00905001"/>
    <w:rsid w:val="00905CC2"/>
    <w:rsid w:val="009068C6"/>
    <w:rsid w:val="00911957"/>
    <w:rsid w:val="00913925"/>
    <w:rsid w:val="00915574"/>
    <w:rsid w:val="00915FB3"/>
    <w:rsid w:val="009163EE"/>
    <w:rsid w:val="00916581"/>
    <w:rsid w:val="00920ACD"/>
    <w:rsid w:val="00922F32"/>
    <w:rsid w:val="00923C5C"/>
    <w:rsid w:val="00925EE9"/>
    <w:rsid w:val="00927CBB"/>
    <w:rsid w:val="00927D9A"/>
    <w:rsid w:val="0093094D"/>
    <w:rsid w:val="00930B35"/>
    <w:rsid w:val="00930B46"/>
    <w:rsid w:val="00930FAA"/>
    <w:rsid w:val="00931093"/>
    <w:rsid w:val="009315D5"/>
    <w:rsid w:val="00932270"/>
    <w:rsid w:val="009330FC"/>
    <w:rsid w:val="00934E12"/>
    <w:rsid w:val="00934F8F"/>
    <w:rsid w:val="009358C0"/>
    <w:rsid w:val="0093619A"/>
    <w:rsid w:val="00937B56"/>
    <w:rsid w:val="00940B19"/>
    <w:rsid w:val="00941069"/>
    <w:rsid w:val="00941F60"/>
    <w:rsid w:val="00945EAF"/>
    <w:rsid w:val="00947AF7"/>
    <w:rsid w:val="00952A5F"/>
    <w:rsid w:val="00953775"/>
    <w:rsid w:val="009540E8"/>
    <w:rsid w:val="00954492"/>
    <w:rsid w:val="00955DC9"/>
    <w:rsid w:val="00961175"/>
    <w:rsid w:val="009624B0"/>
    <w:rsid w:val="0096255A"/>
    <w:rsid w:val="00966E19"/>
    <w:rsid w:val="009677D3"/>
    <w:rsid w:val="00970C49"/>
    <w:rsid w:val="00974D72"/>
    <w:rsid w:val="00974FB1"/>
    <w:rsid w:val="009764DE"/>
    <w:rsid w:val="00976B90"/>
    <w:rsid w:val="0097724E"/>
    <w:rsid w:val="00977E63"/>
    <w:rsid w:val="009825C3"/>
    <w:rsid w:val="00982709"/>
    <w:rsid w:val="0098305D"/>
    <w:rsid w:val="009847AF"/>
    <w:rsid w:val="00984D6D"/>
    <w:rsid w:val="00985B56"/>
    <w:rsid w:val="00986058"/>
    <w:rsid w:val="0099221C"/>
    <w:rsid w:val="00993B9C"/>
    <w:rsid w:val="009A0225"/>
    <w:rsid w:val="009A0782"/>
    <w:rsid w:val="009A1CB4"/>
    <w:rsid w:val="009A2C6B"/>
    <w:rsid w:val="009A3515"/>
    <w:rsid w:val="009A373B"/>
    <w:rsid w:val="009A4EC7"/>
    <w:rsid w:val="009A5337"/>
    <w:rsid w:val="009A5952"/>
    <w:rsid w:val="009A5BB8"/>
    <w:rsid w:val="009A5C5B"/>
    <w:rsid w:val="009B03F9"/>
    <w:rsid w:val="009B1220"/>
    <w:rsid w:val="009B1637"/>
    <w:rsid w:val="009B2D62"/>
    <w:rsid w:val="009B44D3"/>
    <w:rsid w:val="009B5D57"/>
    <w:rsid w:val="009B6843"/>
    <w:rsid w:val="009B776F"/>
    <w:rsid w:val="009C1795"/>
    <w:rsid w:val="009C5708"/>
    <w:rsid w:val="009C77A9"/>
    <w:rsid w:val="009D115C"/>
    <w:rsid w:val="009D1FE4"/>
    <w:rsid w:val="009D4643"/>
    <w:rsid w:val="009D68D1"/>
    <w:rsid w:val="009D7B4D"/>
    <w:rsid w:val="009E4199"/>
    <w:rsid w:val="009E4B03"/>
    <w:rsid w:val="009E593A"/>
    <w:rsid w:val="009E639C"/>
    <w:rsid w:val="009E763B"/>
    <w:rsid w:val="009F1BE2"/>
    <w:rsid w:val="009F38F1"/>
    <w:rsid w:val="009F39C6"/>
    <w:rsid w:val="009F5D23"/>
    <w:rsid w:val="009F5F0F"/>
    <w:rsid w:val="009F6417"/>
    <w:rsid w:val="009F6E1D"/>
    <w:rsid w:val="009F6F56"/>
    <w:rsid w:val="009F7658"/>
    <w:rsid w:val="00A01089"/>
    <w:rsid w:val="00A02955"/>
    <w:rsid w:val="00A02C14"/>
    <w:rsid w:val="00A03A72"/>
    <w:rsid w:val="00A03A79"/>
    <w:rsid w:val="00A03DD3"/>
    <w:rsid w:val="00A054C7"/>
    <w:rsid w:val="00A074A5"/>
    <w:rsid w:val="00A10CF6"/>
    <w:rsid w:val="00A10EFA"/>
    <w:rsid w:val="00A11B04"/>
    <w:rsid w:val="00A13385"/>
    <w:rsid w:val="00A134EF"/>
    <w:rsid w:val="00A1552B"/>
    <w:rsid w:val="00A20694"/>
    <w:rsid w:val="00A2171A"/>
    <w:rsid w:val="00A240EA"/>
    <w:rsid w:val="00A2505D"/>
    <w:rsid w:val="00A250A6"/>
    <w:rsid w:val="00A25E75"/>
    <w:rsid w:val="00A26C85"/>
    <w:rsid w:val="00A27D23"/>
    <w:rsid w:val="00A30518"/>
    <w:rsid w:val="00A323DB"/>
    <w:rsid w:val="00A34226"/>
    <w:rsid w:val="00A35834"/>
    <w:rsid w:val="00A35CEA"/>
    <w:rsid w:val="00A35F2E"/>
    <w:rsid w:val="00A36FC6"/>
    <w:rsid w:val="00A4074A"/>
    <w:rsid w:val="00A40B2A"/>
    <w:rsid w:val="00A419C9"/>
    <w:rsid w:val="00A41AE5"/>
    <w:rsid w:val="00A427A2"/>
    <w:rsid w:val="00A458AD"/>
    <w:rsid w:val="00A46B0F"/>
    <w:rsid w:val="00A46DEE"/>
    <w:rsid w:val="00A46FA0"/>
    <w:rsid w:val="00A47D83"/>
    <w:rsid w:val="00A5053C"/>
    <w:rsid w:val="00A5253F"/>
    <w:rsid w:val="00A53693"/>
    <w:rsid w:val="00A5509F"/>
    <w:rsid w:val="00A56079"/>
    <w:rsid w:val="00A60451"/>
    <w:rsid w:val="00A604E7"/>
    <w:rsid w:val="00A60A56"/>
    <w:rsid w:val="00A6233A"/>
    <w:rsid w:val="00A6235D"/>
    <w:rsid w:val="00A6351B"/>
    <w:rsid w:val="00A703C7"/>
    <w:rsid w:val="00A71D40"/>
    <w:rsid w:val="00A72697"/>
    <w:rsid w:val="00A72BAA"/>
    <w:rsid w:val="00A73706"/>
    <w:rsid w:val="00A74385"/>
    <w:rsid w:val="00A74AA0"/>
    <w:rsid w:val="00A75264"/>
    <w:rsid w:val="00A766F9"/>
    <w:rsid w:val="00A776A9"/>
    <w:rsid w:val="00A81079"/>
    <w:rsid w:val="00A8110D"/>
    <w:rsid w:val="00A8231B"/>
    <w:rsid w:val="00A83FBC"/>
    <w:rsid w:val="00A8787D"/>
    <w:rsid w:val="00A878BC"/>
    <w:rsid w:val="00A9008D"/>
    <w:rsid w:val="00A9145E"/>
    <w:rsid w:val="00A91EDD"/>
    <w:rsid w:val="00A92922"/>
    <w:rsid w:val="00A93C25"/>
    <w:rsid w:val="00A93D24"/>
    <w:rsid w:val="00A9429A"/>
    <w:rsid w:val="00A955B8"/>
    <w:rsid w:val="00AA1885"/>
    <w:rsid w:val="00AA20E1"/>
    <w:rsid w:val="00AA217A"/>
    <w:rsid w:val="00AA4A06"/>
    <w:rsid w:val="00AA4BF6"/>
    <w:rsid w:val="00AA55A4"/>
    <w:rsid w:val="00AA630E"/>
    <w:rsid w:val="00AA7E09"/>
    <w:rsid w:val="00AB0790"/>
    <w:rsid w:val="00AB1613"/>
    <w:rsid w:val="00AB1836"/>
    <w:rsid w:val="00AB328A"/>
    <w:rsid w:val="00AB7118"/>
    <w:rsid w:val="00AB79CB"/>
    <w:rsid w:val="00AC028C"/>
    <w:rsid w:val="00AC2B8B"/>
    <w:rsid w:val="00AC4418"/>
    <w:rsid w:val="00AC4A47"/>
    <w:rsid w:val="00AC4BF6"/>
    <w:rsid w:val="00AC4F63"/>
    <w:rsid w:val="00AC5506"/>
    <w:rsid w:val="00AC64CA"/>
    <w:rsid w:val="00AC6714"/>
    <w:rsid w:val="00AC75C0"/>
    <w:rsid w:val="00AC7678"/>
    <w:rsid w:val="00AD0D32"/>
    <w:rsid w:val="00AD0E7D"/>
    <w:rsid w:val="00AD1504"/>
    <w:rsid w:val="00AD1FAD"/>
    <w:rsid w:val="00AD5C07"/>
    <w:rsid w:val="00AD6CA2"/>
    <w:rsid w:val="00AE19FF"/>
    <w:rsid w:val="00AE1CF9"/>
    <w:rsid w:val="00AE355D"/>
    <w:rsid w:val="00AE42B7"/>
    <w:rsid w:val="00AE459C"/>
    <w:rsid w:val="00AE6049"/>
    <w:rsid w:val="00AE64D7"/>
    <w:rsid w:val="00AF238E"/>
    <w:rsid w:val="00AF68DA"/>
    <w:rsid w:val="00AF7150"/>
    <w:rsid w:val="00B00651"/>
    <w:rsid w:val="00B025BA"/>
    <w:rsid w:val="00B11F02"/>
    <w:rsid w:val="00B11F65"/>
    <w:rsid w:val="00B12E94"/>
    <w:rsid w:val="00B13CC0"/>
    <w:rsid w:val="00B15431"/>
    <w:rsid w:val="00B200D0"/>
    <w:rsid w:val="00B20DA2"/>
    <w:rsid w:val="00B217A6"/>
    <w:rsid w:val="00B2273B"/>
    <w:rsid w:val="00B24512"/>
    <w:rsid w:val="00B272E9"/>
    <w:rsid w:val="00B27399"/>
    <w:rsid w:val="00B30233"/>
    <w:rsid w:val="00B31B2A"/>
    <w:rsid w:val="00B354BC"/>
    <w:rsid w:val="00B35B06"/>
    <w:rsid w:val="00B3629E"/>
    <w:rsid w:val="00B36DD9"/>
    <w:rsid w:val="00B3776D"/>
    <w:rsid w:val="00B40649"/>
    <w:rsid w:val="00B41D2D"/>
    <w:rsid w:val="00B42975"/>
    <w:rsid w:val="00B44177"/>
    <w:rsid w:val="00B442E1"/>
    <w:rsid w:val="00B4444D"/>
    <w:rsid w:val="00B44BED"/>
    <w:rsid w:val="00B458B1"/>
    <w:rsid w:val="00B5244A"/>
    <w:rsid w:val="00B52BA7"/>
    <w:rsid w:val="00B53A0F"/>
    <w:rsid w:val="00B53C00"/>
    <w:rsid w:val="00B53EF5"/>
    <w:rsid w:val="00B54767"/>
    <w:rsid w:val="00B5533E"/>
    <w:rsid w:val="00B56034"/>
    <w:rsid w:val="00B56A85"/>
    <w:rsid w:val="00B56D46"/>
    <w:rsid w:val="00B615AD"/>
    <w:rsid w:val="00B61F3D"/>
    <w:rsid w:val="00B62698"/>
    <w:rsid w:val="00B62CA3"/>
    <w:rsid w:val="00B66280"/>
    <w:rsid w:val="00B672AA"/>
    <w:rsid w:val="00B67D5C"/>
    <w:rsid w:val="00B703B9"/>
    <w:rsid w:val="00B7046C"/>
    <w:rsid w:val="00B726AF"/>
    <w:rsid w:val="00B72A34"/>
    <w:rsid w:val="00B73C2E"/>
    <w:rsid w:val="00B73FE2"/>
    <w:rsid w:val="00B76151"/>
    <w:rsid w:val="00B7731E"/>
    <w:rsid w:val="00B77775"/>
    <w:rsid w:val="00B8001A"/>
    <w:rsid w:val="00B80E72"/>
    <w:rsid w:val="00B814AF"/>
    <w:rsid w:val="00B818CE"/>
    <w:rsid w:val="00B82C23"/>
    <w:rsid w:val="00B83108"/>
    <w:rsid w:val="00B85785"/>
    <w:rsid w:val="00B85B7B"/>
    <w:rsid w:val="00B86292"/>
    <w:rsid w:val="00B90897"/>
    <w:rsid w:val="00B912F8"/>
    <w:rsid w:val="00BA4C9C"/>
    <w:rsid w:val="00BA6EEC"/>
    <w:rsid w:val="00BA7747"/>
    <w:rsid w:val="00BB1972"/>
    <w:rsid w:val="00BB2665"/>
    <w:rsid w:val="00BB4014"/>
    <w:rsid w:val="00BB4225"/>
    <w:rsid w:val="00BB50FF"/>
    <w:rsid w:val="00BB5FD2"/>
    <w:rsid w:val="00BB62BC"/>
    <w:rsid w:val="00BC07BD"/>
    <w:rsid w:val="00BC0B85"/>
    <w:rsid w:val="00BC22F4"/>
    <w:rsid w:val="00BC3B63"/>
    <w:rsid w:val="00BC5FAB"/>
    <w:rsid w:val="00BC62F6"/>
    <w:rsid w:val="00BC748E"/>
    <w:rsid w:val="00BD00CE"/>
    <w:rsid w:val="00BD07FA"/>
    <w:rsid w:val="00BD7B6F"/>
    <w:rsid w:val="00BE30D2"/>
    <w:rsid w:val="00BE37CF"/>
    <w:rsid w:val="00BE5C60"/>
    <w:rsid w:val="00BE6970"/>
    <w:rsid w:val="00BE7116"/>
    <w:rsid w:val="00BF1336"/>
    <w:rsid w:val="00BF3197"/>
    <w:rsid w:val="00BF3E67"/>
    <w:rsid w:val="00BF5382"/>
    <w:rsid w:val="00BF6D18"/>
    <w:rsid w:val="00BF7212"/>
    <w:rsid w:val="00C00A1E"/>
    <w:rsid w:val="00C01EEA"/>
    <w:rsid w:val="00C024E2"/>
    <w:rsid w:val="00C028BF"/>
    <w:rsid w:val="00C02D7F"/>
    <w:rsid w:val="00C03FF8"/>
    <w:rsid w:val="00C04EBE"/>
    <w:rsid w:val="00C06854"/>
    <w:rsid w:val="00C107CD"/>
    <w:rsid w:val="00C108E8"/>
    <w:rsid w:val="00C11FDC"/>
    <w:rsid w:val="00C1212F"/>
    <w:rsid w:val="00C131BA"/>
    <w:rsid w:val="00C1380E"/>
    <w:rsid w:val="00C14F98"/>
    <w:rsid w:val="00C172C2"/>
    <w:rsid w:val="00C203A7"/>
    <w:rsid w:val="00C21585"/>
    <w:rsid w:val="00C2163A"/>
    <w:rsid w:val="00C218A7"/>
    <w:rsid w:val="00C2268D"/>
    <w:rsid w:val="00C22E35"/>
    <w:rsid w:val="00C2360D"/>
    <w:rsid w:val="00C249F4"/>
    <w:rsid w:val="00C25F5A"/>
    <w:rsid w:val="00C26054"/>
    <w:rsid w:val="00C265B3"/>
    <w:rsid w:val="00C305CC"/>
    <w:rsid w:val="00C36621"/>
    <w:rsid w:val="00C36A84"/>
    <w:rsid w:val="00C404CF"/>
    <w:rsid w:val="00C41B88"/>
    <w:rsid w:val="00C423DE"/>
    <w:rsid w:val="00C4388A"/>
    <w:rsid w:val="00C43B5A"/>
    <w:rsid w:val="00C4431D"/>
    <w:rsid w:val="00C4449C"/>
    <w:rsid w:val="00C450B2"/>
    <w:rsid w:val="00C451A9"/>
    <w:rsid w:val="00C511BD"/>
    <w:rsid w:val="00C53F62"/>
    <w:rsid w:val="00C54F98"/>
    <w:rsid w:val="00C56837"/>
    <w:rsid w:val="00C56CB3"/>
    <w:rsid w:val="00C577EE"/>
    <w:rsid w:val="00C61302"/>
    <w:rsid w:val="00C61737"/>
    <w:rsid w:val="00C6173B"/>
    <w:rsid w:val="00C628BC"/>
    <w:rsid w:val="00C71ECB"/>
    <w:rsid w:val="00C71F51"/>
    <w:rsid w:val="00C74015"/>
    <w:rsid w:val="00C745E7"/>
    <w:rsid w:val="00C76156"/>
    <w:rsid w:val="00C76724"/>
    <w:rsid w:val="00C76909"/>
    <w:rsid w:val="00C77292"/>
    <w:rsid w:val="00C80CF6"/>
    <w:rsid w:val="00C81415"/>
    <w:rsid w:val="00C825D2"/>
    <w:rsid w:val="00C82C5B"/>
    <w:rsid w:val="00C832A7"/>
    <w:rsid w:val="00C848FA"/>
    <w:rsid w:val="00C84C64"/>
    <w:rsid w:val="00C86903"/>
    <w:rsid w:val="00C86BAF"/>
    <w:rsid w:val="00C9197C"/>
    <w:rsid w:val="00C92EA7"/>
    <w:rsid w:val="00C931D4"/>
    <w:rsid w:val="00C93587"/>
    <w:rsid w:val="00C9390D"/>
    <w:rsid w:val="00C93F94"/>
    <w:rsid w:val="00C9413A"/>
    <w:rsid w:val="00C942DA"/>
    <w:rsid w:val="00C96318"/>
    <w:rsid w:val="00C97266"/>
    <w:rsid w:val="00C97C73"/>
    <w:rsid w:val="00CA045F"/>
    <w:rsid w:val="00CA1A9B"/>
    <w:rsid w:val="00CA1EB8"/>
    <w:rsid w:val="00CA1F85"/>
    <w:rsid w:val="00CA2511"/>
    <w:rsid w:val="00CA2FE6"/>
    <w:rsid w:val="00CA3F9C"/>
    <w:rsid w:val="00CA3FFA"/>
    <w:rsid w:val="00CA58B9"/>
    <w:rsid w:val="00CA5F9F"/>
    <w:rsid w:val="00CA67B0"/>
    <w:rsid w:val="00CB062F"/>
    <w:rsid w:val="00CB097B"/>
    <w:rsid w:val="00CB0CCF"/>
    <w:rsid w:val="00CB1590"/>
    <w:rsid w:val="00CB2F30"/>
    <w:rsid w:val="00CB3CDA"/>
    <w:rsid w:val="00CB66DD"/>
    <w:rsid w:val="00CC0673"/>
    <w:rsid w:val="00CC06EB"/>
    <w:rsid w:val="00CC07D1"/>
    <w:rsid w:val="00CC497F"/>
    <w:rsid w:val="00CC52F3"/>
    <w:rsid w:val="00CC5729"/>
    <w:rsid w:val="00CC6FC3"/>
    <w:rsid w:val="00CC72A5"/>
    <w:rsid w:val="00CD0E2C"/>
    <w:rsid w:val="00CD1AF3"/>
    <w:rsid w:val="00CD1F46"/>
    <w:rsid w:val="00CD22A2"/>
    <w:rsid w:val="00CD32B7"/>
    <w:rsid w:val="00CD35E8"/>
    <w:rsid w:val="00CD36FE"/>
    <w:rsid w:val="00CD7B59"/>
    <w:rsid w:val="00CD7CEC"/>
    <w:rsid w:val="00CE053B"/>
    <w:rsid w:val="00CE05E9"/>
    <w:rsid w:val="00CE0D02"/>
    <w:rsid w:val="00CE1A8D"/>
    <w:rsid w:val="00CE2DFB"/>
    <w:rsid w:val="00CE6294"/>
    <w:rsid w:val="00CE674A"/>
    <w:rsid w:val="00CF0378"/>
    <w:rsid w:val="00CF047D"/>
    <w:rsid w:val="00CF10C6"/>
    <w:rsid w:val="00CF17D9"/>
    <w:rsid w:val="00CF2F1C"/>
    <w:rsid w:val="00CF3286"/>
    <w:rsid w:val="00CF5DCF"/>
    <w:rsid w:val="00CF6268"/>
    <w:rsid w:val="00CF7306"/>
    <w:rsid w:val="00D01159"/>
    <w:rsid w:val="00D03658"/>
    <w:rsid w:val="00D05BEB"/>
    <w:rsid w:val="00D06082"/>
    <w:rsid w:val="00D07E12"/>
    <w:rsid w:val="00D11BB9"/>
    <w:rsid w:val="00D14403"/>
    <w:rsid w:val="00D15474"/>
    <w:rsid w:val="00D158B4"/>
    <w:rsid w:val="00D16307"/>
    <w:rsid w:val="00D16934"/>
    <w:rsid w:val="00D21420"/>
    <w:rsid w:val="00D22767"/>
    <w:rsid w:val="00D22E94"/>
    <w:rsid w:val="00D241E3"/>
    <w:rsid w:val="00D24225"/>
    <w:rsid w:val="00D25C92"/>
    <w:rsid w:val="00D30364"/>
    <w:rsid w:val="00D309BC"/>
    <w:rsid w:val="00D31C85"/>
    <w:rsid w:val="00D3233B"/>
    <w:rsid w:val="00D342D4"/>
    <w:rsid w:val="00D34765"/>
    <w:rsid w:val="00D3515E"/>
    <w:rsid w:val="00D36EB9"/>
    <w:rsid w:val="00D37544"/>
    <w:rsid w:val="00D37A52"/>
    <w:rsid w:val="00D37BA5"/>
    <w:rsid w:val="00D37EA0"/>
    <w:rsid w:val="00D404D5"/>
    <w:rsid w:val="00D4282B"/>
    <w:rsid w:val="00D42986"/>
    <w:rsid w:val="00D53E9D"/>
    <w:rsid w:val="00D56083"/>
    <w:rsid w:val="00D57355"/>
    <w:rsid w:val="00D579C4"/>
    <w:rsid w:val="00D57C29"/>
    <w:rsid w:val="00D61EDF"/>
    <w:rsid w:val="00D65DB2"/>
    <w:rsid w:val="00D6798E"/>
    <w:rsid w:val="00D73476"/>
    <w:rsid w:val="00D73D0E"/>
    <w:rsid w:val="00D74413"/>
    <w:rsid w:val="00D75786"/>
    <w:rsid w:val="00D766C9"/>
    <w:rsid w:val="00D76FA7"/>
    <w:rsid w:val="00D815D0"/>
    <w:rsid w:val="00D83B5C"/>
    <w:rsid w:val="00D83E27"/>
    <w:rsid w:val="00D8666C"/>
    <w:rsid w:val="00D86DD9"/>
    <w:rsid w:val="00D91091"/>
    <w:rsid w:val="00D91BD5"/>
    <w:rsid w:val="00D932CF"/>
    <w:rsid w:val="00D94319"/>
    <w:rsid w:val="00D94E57"/>
    <w:rsid w:val="00D94F02"/>
    <w:rsid w:val="00D954BA"/>
    <w:rsid w:val="00D9633F"/>
    <w:rsid w:val="00DA3903"/>
    <w:rsid w:val="00DA3A3F"/>
    <w:rsid w:val="00DA4DB8"/>
    <w:rsid w:val="00DA4F0B"/>
    <w:rsid w:val="00DA5C14"/>
    <w:rsid w:val="00DA723E"/>
    <w:rsid w:val="00DA7CFE"/>
    <w:rsid w:val="00DB0D66"/>
    <w:rsid w:val="00DB0E8D"/>
    <w:rsid w:val="00DB15DC"/>
    <w:rsid w:val="00DB1D53"/>
    <w:rsid w:val="00DB33A4"/>
    <w:rsid w:val="00DC051B"/>
    <w:rsid w:val="00DC0E4D"/>
    <w:rsid w:val="00DC15B0"/>
    <w:rsid w:val="00DC2358"/>
    <w:rsid w:val="00DC2A03"/>
    <w:rsid w:val="00DC50B5"/>
    <w:rsid w:val="00DC5974"/>
    <w:rsid w:val="00DC5FD9"/>
    <w:rsid w:val="00DC68C9"/>
    <w:rsid w:val="00DC6DC2"/>
    <w:rsid w:val="00DC6F4A"/>
    <w:rsid w:val="00DC71E8"/>
    <w:rsid w:val="00DC78D4"/>
    <w:rsid w:val="00DD06EE"/>
    <w:rsid w:val="00DD14FA"/>
    <w:rsid w:val="00DD2EB6"/>
    <w:rsid w:val="00DD423F"/>
    <w:rsid w:val="00DD6E7B"/>
    <w:rsid w:val="00DE1BF2"/>
    <w:rsid w:val="00DE3852"/>
    <w:rsid w:val="00DE430C"/>
    <w:rsid w:val="00DE4404"/>
    <w:rsid w:val="00DE63B1"/>
    <w:rsid w:val="00DE67E1"/>
    <w:rsid w:val="00DE6FCC"/>
    <w:rsid w:val="00DE7824"/>
    <w:rsid w:val="00DE7B6E"/>
    <w:rsid w:val="00DE7CB6"/>
    <w:rsid w:val="00DF3E04"/>
    <w:rsid w:val="00DF4779"/>
    <w:rsid w:val="00DF4A5D"/>
    <w:rsid w:val="00E016F5"/>
    <w:rsid w:val="00E02288"/>
    <w:rsid w:val="00E04787"/>
    <w:rsid w:val="00E05FA1"/>
    <w:rsid w:val="00E06049"/>
    <w:rsid w:val="00E0702D"/>
    <w:rsid w:val="00E11DC4"/>
    <w:rsid w:val="00E129DA"/>
    <w:rsid w:val="00E13127"/>
    <w:rsid w:val="00E13691"/>
    <w:rsid w:val="00E15D58"/>
    <w:rsid w:val="00E17909"/>
    <w:rsid w:val="00E2074A"/>
    <w:rsid w:val="00E208D4"/>
    <w:rsid w:val="00E20F61"/>
    <w:rsid w:val="00E21E93"/>
    <w:rsid w:val="00E249F6"/>
    <w:rsid w:val="00E258F1"/>
    <w:rsid w:val="00E271F1"/>
    <w:rsid w:val="00E3068E"/>
    <w:rsid w:val="00E3734E"/>
    <w:rsid w:val="00E409D9"/>
    <w:rsid w:val="00E41AFE"/>
    <w:rsid w:val="00E41FE2"/>
    <w:rsid w:val="00E42EC2"/>
    <w:rsid w:val="00E43470"/>
    <w:rsid w:val="00E45289"/>
    <w:rsid w:val="00E51DEF"/>
    <w:rsid w:val="00E54012"/>
    <w:rsid w:val="00E54491"/>
    <w:rsid w:val="00E54782"/>
    <w:rsid w:val="00E55713"/>
    <w:rsid w:val="00E57910"/>
    <w:rsid w:val="00E62F5B"/>
    <w:rsid w:val="00E63319"/>
    <w:rsid w:val="00E63C19"/>
    <w:rsid w:val="00E6439F"/>
    <w:rsid w:val="00E66928"/>
    <w:rsid w:val="00E6751A"/>
    <w:rsid w:val="00E67C71"/>
    <w:rsid w:val="00E7026F"/>
    <w:rsid w:val="00E751A7"/>
    <w:rsid w:val="00E76786"/>
    <w:rsid w:val="00E80E7A"/>
    <w:rsid w:val="00E810EA"/>
    <w:rsid w:val="00E8141A"/>
    <w:rsid w:val="00E81F95"/>
    <w:rsid w:val="00E823D1"/>
    <w:rsid w:val="00E83864"/>
    <w:rsid w:val="00E84A3B"/>
    <w:rsid w:val="00E85018"/>
    <w:rsid w:val="00E92C20"/>
    <w:rsid w:val="00E9429F"/>
    <w:rsid w:val="00E942C1"/>
    <w:rsid w:val="00E945E1"/>
    <w:rsid w:val="00E947D2"/>
    <w:rsid w:val="00E94A3C"/>
    <w:rsid w:val="00E95348"/>
    <w:rsid w:val="00E9681F"/>
    <w:rsid w:val="00E9710F"/>
    <w:rsid w:val="00E972A7"/>
    <w:rsid w:val="00EA5B77"/>
    <w:rsid w:val="00EA6FFF"/>
    <w:rsid w:val="00EB4301"/>
    <w:rsid w:val="00EB4F5D"/>
    <w:rsid w:val="00EB559E"/>
    <w:rsid w:val="00EB560B"/>
    <w:rsid w:val="00EB57C7"/>
    <w:rsid w:val="00EB62A0"/>
    <w:rsid w:val="00EB643C"/>
    <w:rsid w:val="00EB7551"/>
    <w:rsid w:val="00EC1F54"/>
    <w:rsid w:val="00EC29EB"/>
    <w:rsid w:val="00EC2A94"/>
    <w:rsid w:val="00EC3913"/>
    <w:rsid w:val="00EC4163"/>
    <w:rsid w:val="00EC5068"/>
    <w:rsid w:val="00EC52EA"/>
    <w:rsid w:val="00EC7CD9"/>
    <w:rsid w:val="00ED1150"/>
    <w:rsid w:val="00ED1942"/>
    <w:rsid w:val="00ED2367"/>
    <w:rsid w:val="00ED3B0C"/>
    <w:rsid w:val="00ED3D5A"/>
    <w:rsid w:val="00ED529B"/>
    <w:rsid w:val="00ED5355"/>
    <w:rsid w:val="00EE0F38"/>
    <w:rsid w:val="00EE11B5"/>
    <w:rsid w:val="00EE1FEC"/>
    <w:rsid w:val="00EE2E79"/>
    <w:rsid w:val="00EE51F8"/>
    <w:rsid w:val="00EE70DD"/>
    <w:rsid w:val="00EF0A58"/>
    <w:rsid w:val="00EF27BC"/>
    <w:rsid w:val="00EF46A0"/>
    <w:rsid w:val="00EF4FE9"/>
    <w:rsid w:val="00F01354"/>
    <w:rsid w:val="00F02664"/>
    <w:rsid w:val="00F03E46"/>
    <w:rsid w:val="00F04300"/>
    <w:rsid w:val="00F04465"/>
    <w:rsid w:val="00F04A5D"/>
    <w:rsid w:val="00F05252"/>
    <w:rsid w:val="00F0673F"/>
    <w:rsid w:val="00F0729E"/>
    <w:rsid w:val="00F07C59"/>
    <w:rsid w:val="00F1376F"/>
    <w:rsid w:val="00F1573A"/>
    <w:rsid w:val="00F204F3"/>
    <w:rsid w:val="00F20652"/>
    <w:rsid w:val="00F21115"/>
    <w:rsid w:val="00F227AD"/>
    <w:rsid w:val="00F24CAF"/>
    <w:rsid w:val="00F257C7"/>
    <w:rsid w:val="00F26FFB"/>
    <w:rsid w:val="00F319D4"/>
    <w:rsid w:val="00F32337"/>
    <w:rsid w:val="00F3332E"/>
    <w:rsid w:val="00F34E24"/>
    <w:rsid w:val="00F35566"/>
    <w:rsid w:val="00F35978"/>
    <w:rsid w:val="00F37AB7"/>
    <w:rsid w:val="00F4074D"/>
    <w:rsid w:val="00F420E6"/>
    <w:rsid w:val="00F431A1"/>
    <w:rsid w:val="00F433EB"/>
    <w:rsid w:val="00F44236"/>
    <w:rsid w:val="00F47B70"/>
    <w:rsid w:val="00F545F4"/>
    <w:rsid w:val="00F548FE"/>
    <w:rsid w:val="00F54CD3"/>
    <w:rsid w:val="00F566C0"/>
    <w:rsid w:val="00F579DE"/>
    <w:rsid w:val="00F6077F"/>
    <w:rsid w:val="00F60DDE"/>
    <w:rsid w:val="00F63234"/>
    <w:rsid w:val="00F63495"/>
    <w:rsid w:val="00F64D98"/>
    <w:rsid w:val="00F64FF2"/>
    <w:rsid w:val="00F6564F"/>
    <w:rsid w:val="00F65EEB"/>
    <w:rsid w:val="00F6741D"/>
    <w:rsid w:val="00F70577"/>
    <w:rsid w:val="00F712A8"/>
    <w:rsid w:val="00F71FD5"/>
    <w:rsid w:val="00F72777"/>
    <w:rsid w:val="00F7328F"/>
    <w:rsid w:val="00F73A1A"/>
    <w:rsid w:val="00F744DB"/>
    <w:rsid w:val="00F74F1B"/>
    <w:rsid w:val="00F76099"/>
    <w:rsid w:val="00F80633"/>
    <w:rsid w:val="00F807F8"/>
    <w:rsid w:val="00F812C7"/>
    <w:rsid w:val="00F81A4A"/>
    <w:rsid w:val="00F820F1"/>
    <w:rsid w:val="00F82854"/>
    <w:rsid w:val="00F84B9E"/>
    <w:rsid w:val="00F85B1F"/>
    <w:rsid w:val="00F85BD7"/>
    <w:rsid w:val="00F9139C"/>
    <w:rsid w:val="00F91D3B"/>
    <w:rsid w:val="00F9337B"/>
    <w:rsid w:val="00F944AE"/>
    <w:rsid w:val="00F94C5B"/>
    <w:rsid w:val="00F955B9"/>
    <w:rsid w:val="00F96493"/>
    <w:rsid w:val="00F96C5F"/>
    <w:rsid w:val="00F9757D"/>
    <w:rsid w:val="00F97A17"/>
    <w:rsid w:val="00FA0FC3"/>
    <w:rsid w:val="00FA528C"/>
    <w:rsid w:val="00FA7543"/>
    <w:rsid w:val="00FB3B57"/>
    <w:rsid w:val="00FB4B1C"/>
    <w:rsid w:val="00FB62D5"/>
    <w:rsid w:val="00FB6DB4"/>
    <w:rsid w:val="00FB7332"/>
    <w:rsid w:val="00FC1D49"/>
    <w:rsid w:val="00FC4422"/>
    <w:rsid w:val="00FC50D2"/>
    <w:rsid w:val="00FC52CB"/>
    <w:rsid w:val="00FC532C"/>
    <w:rsid w:val="00FC5A26"/>
    <w:rsid w:val="00FC6665"/>
    <w:rsid w:val="00FD2DD4"/>
    <w:rsid w:val="00FD2FAA"/>
    <w:rsid w:val="00FD4636"/>
    <w:rsid w:val="00FD5063"/>
    <w:rsid w:val="00FD5723"/>
    <w:rsid w:val="00FD6940"/>
    <w:rsid w:val="00FE154A"/>
    <w:rsid w:val="00FE2338"/>
    <w:rsid w:val="00FE2737"/>
    <w:rsid w:val="00FE6D6F"/>
    <w:rsid w:val="00FE7BEE"/>
    <w:rsid w:val="00FF2410"/>
    <w:rsid w:val="00FF29C9"/>
    <w:rsid w:val="00FF2C80"/>
    <w:rsid w:val="00FF3918"/>
    <w:rsid w:val="00FF4AA3"/>
    <w:rsid w:val="00FF6347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"/>
    <o:shapelayout v:ext="edit">
      <o:idmap v:ext="edit" data="1"/>
      <o:rules v:ext="edit">
        <o:r id="V:Rule1" type="connector" idref="#Conector recto de flecha 332"/>
        <o:r id="V:Rule2" type="connector" idref="#Conector recto de flecha 338"/>
        <o:r id="V:Rule3" type="connector" idref="#Conector recto de flecha 340"/>
        <o:r id="V:Rule4" type="connector" idref="#Conector recto de flecha 313"/>
        <o:r id="V:Rule5" type="connector" idref="#Conector recto de flecha 295"/>
        <o:r id="V:Rule6" type="connector" idref="#Conector recto de flecha 301"/>
        <o:r id="V:Rule7" type="connector" idref="#Conector recto de flecha 303"/>
        <o:r id="V:Rule8" type="connector" idref="#Conector recto de flecha 165"/>
        <o:r id="V:Rule9" type="connector" idref="#Conector recto de flecha 156"/>
        <o:r id="V:Rule10" type="connector" idref="#Conector recto de flecha 157"/>
        <o:r id="V:Rule11" type="connector" idref="#Conector recto de flecha 158"/>
        <o:r id="V:Rule12" type="connector" idref="#Conector recto de flecha 159"/>
        <o:r id="V:Rule13" type="connector" idref="#Conector recto de flecha 163"/>
        <o:r id="V:Rule14" type="connector" idref="#Conector recto de flecha 164"/>
        <o:r id="V:Rule15" type="connector" idref="#Conector recto de flecha 233"/>
        <o:r id="V:Rule16" type="connector" idref="#Conector recto de flecha 239"/>
        <o:r id="V:Rule17" type="connector" idref="#Conector recto de flecha 241"/>
        <o:r id="V:Rule18" type="connector" idref="#Conector recto de flecha 249"/>
        <o:r id="V:Rule19" type="connector" idref="#Conector recto de flecha 250"/>
        <o:r id="V:Rule20" type="connector" idref="#Conector recto de flecha 192"/>
        <o:r id="V:Rule21" type="connector" idref="#Conector recto de flecha 98"/>
        <o:r id="V:Rule22" type="connector" idref="#Conector recto de flecha 85"/>
        <o:r id="V:Rule23" type="connector" idref="#Conector recto de flecha 89"/>
        <o:r id="V:Rule24" type="connector" idref="#Conector recto de flecha 91"/>
        <o:r id="V:Rule25" type="connector" idref="#Conector recto de flecha 92"/>
        <o:r id="V:Rule26" type="connector" idref="#Conector recto de flecha 93"/>
        <o:r id="V:Rule27" type="connector" idref="#Conector recto de flecha 94"/>
        <o:r id="V:Rule28" type="connector" idref="#Conector recto de flecha 96"/>
        <o:r id="V:Rule29" type="connector" idref="#Conector recto de flecha 214"/>
        <o:r id="V:Rule30" type="connector" idref="#Conector recto de flecha 177"/>
        <o:r id="V:Rule31" type="connector" idref="#Conector recto de flecha 44"/>
        <o:r id="V:Rule32" type="connector" idref="#Conector recto de flecha 117"/>
        <o:r id="V:Rule33" type="connector" idref="#Conector recto de flecha 142"/>
        <o:r id="V:Rule34" type="connector" idref="#Conector recto de flecha 147"/>
        <o:r id="V:Rule35" type="connector" idref="#Conector recto de flecha 23"/>
        <o:r id="V:Rule36" type="connector" idref="#Conector recto de flecha 18"/>
        <o:r id="V:Rule37" type="connector" idref="#Conector recto de flecha 32"/>
        <o:r id="V:Rule38" type="connector" idref="#Conector recto de flecha 35"/>
      </o:rules>
    </o:shapelayout>
  </w:shapeDefaults>
  <w:decimalSymbol w:val="."/>
  <w:listSeparator w:val=";"/>
  <w15:chartTrackingRefBased/>
  <w15:docId w15:val="{2F1191D1-ED3A-498E-90BD-F9E3FF3DC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2BC"/>
    <w:pPr>
      <w:spacing w:after="160" w:line="259" w:lineRule="auto"/>
    </w:pPr>
    <w:rPr>
      <w:sz w:val="22"/>
      <w:szCs w:val="22"/>
      <w:lang w:val="es-NI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BB62BC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2BC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2077"/>
    <w:pPr>
      <w:keepNext/>
      <w:keepLines/>
      <w:spacing w:before="40" w:after="0"/>
      <w:outlineLvl w:val="2"/>
    </w:pPr>
    <w:rPr>
      <w:rFonts w:ascii="Calibri Light" w:eastAsia="Times New Roman" w:hAnsi="Calibri Light"/>
      <w:color w:val="1F4D78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7D2"/>
    <w:pPr>
      <w:ind w:left="720"/>
      <w:contextualSpacing/>
    </w:pPr>
  </w:style>
  <w:style w:type="character" w:styleId="Hipervnculo">
    <w:name w:val="Hyperlink"/>
    <w:uiPriority w:val="99"/>
    <w:unhideWhenUsed/>
    <w:rsid w:val="00BB62BC"/>
    <w:rPr>
      <w:color w:val="0563C1"/>
      <w:u w:val="single"/>
    </w:rPr>
  </w:style>
  <w:style w:type="character" w:styleId="Hipervnculovisitado">
    <w:name w:val="FollowedHyperlink"/>
    <w:uiPriority w:val="99"/>
    <w:semiHidden/>
    <w:unhideWhenUsed/>
    <w:rsid w:val="00BB62BC"/>
    <w:rPr>
      <w:color w:val="954F72"/>
      <w:u w:val="single"/>
    </w:rPr>
  </w:style>
  <w:style w:type="character" w:customStyle="1" w:styleId="Ttulo1Car">
    <w:name w:val="Título 1 Car"/>
    <w:link w:val="Ttulo1"/>
    <w:uiPriority w:val="9"/>
    <w:rsid w:val="00BB62BC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Ttulo2Car">
    <w:name w:val="Título 2 Car"/>
    <w:link w:val="Ttulo2"/>
    <w:uiPriority w:val="9"/>
    <w:rsid w:val="00BB62BC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Ttulo3Car">
    <w:name w:val="Título 3 Car"/>
    <w:link w:val="Ttulo3"/>
    <w:uiPriority w:val="9"/>
    <w:rsid w:val="00332077"/>
    <w:rPr>
      <w:rFonts w:ascii="Calibri Light" w:eastAsia="Times New Roman" w:hAnsi="Calibri Light" w:cs="Times New Roman"/>
      <w:color w:val="1F4D78"/>
      <w:sz w:val="24"/>
      <w:szCs w:val="24"/>
    </w:rPr>
  </w:style>
  <w:style w:type="character" w:styleId="Textodelmarcadordeposicin">
    <w:name w:val="Placeholder Text"/>
    <w:uiPriority w:val="99"/>
    <w:semiHidden/>
    <w:rsid w:val="00BA4C9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4F4DE7"/>
    <w:pPr>
      <w:spacing w:after="200" w:line="240" w:lineRule="auto"/>
    </w:pPr>
    <w:rPr>
      <w:i/>
      <w:iCs/>
      <w:color w:val="44546A"/>
      <w:sz w:val="18"/>
      <w:szCs w:val="18"/>
      <w:lang w:val="es-MX"/>
    </w:rPr>
  </w:style>
  <w:style w:type="paragraph" w:styleId="NormalWeb">
    <w:name w:val="Normal (Web)"/>
    <w:basedOn w:val="Normal"/>
    <w:uiPriority w:val="99"/>
    <w:semiHidden/>
    <w:unhideWhenUsed/>
    <w:rsid w:val="004F4DE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1C5C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TDC">
    <w:name w:val="Título TDC"/>
    <w:basedOn w:val="Ttulo1"/>
    <w:next w:val="Normal"/>
    <w:uiPriority w:val="39"/>
    <w:unhideWhenUsed/>
    <w:qFormat/>
    <w:rsid w:val="004420F7"/>
    <w:pPr>
      <w:outlineLvl w:val="9"/>
    </w:pPr>
    <w:rPr>
      <w:lang w:eastAsia="es-NI"/>
    </w:rPr>
  </w:style>
  <w:style w:type="paragraph" w:styleId="TDC1">
    <w:name w:val="toc 1"/>
    <w:basedOn w:val="Normal"/>
    <w:next w:val="Normal"/>
    <w:autoRedefine/>
    <w:uiPriority w:val="39"/>
    <w:unhideWhenUsed/>
    <w:rsid w:val="004420F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20F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17676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6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96C0C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3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5F2E"/>
  </w:style>
  <w:style w:type="paragraph" w:styleId="Piedepgina">
    <w:name w:val="footer"/>
    <w:basedOn w:val="Normal"/>
    <w:link w:val="PiedepginaCar"/>
    <w:uiPriority w:val="99"/>
    <w:unhideWhenUsed/>
    <w:rsid w:val="00A35F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5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3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C6_SERVIDOR1\Users\Public\PROGRAMACI&#211;N%20EMPRE%20S.A\TDR%20MEJORAS%20CONTINUAS%20SISTEMA\TDR%20Reestructuraci&#243;n%20de%20contratos%20ACREEDOR\Tabla%20de%20Reestructurac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3F5A0F-65EB-424A-A4FB-74EE5FF16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Tabla de Reestructuracion.dot</Template>
  <TotalTime>2</TotalTime>
  <Pages>1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Links>
    <vt:vector size="78" baseType="variant">
      <vt:variant>
        <vt:i4>1441849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_Toc86067968</vt:lpwstr>
      </vt:variant>
      <vt:variant>
        <vt:i4>1638457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_Toc86067967</vt:lpwstr>
      </vt:variant>
      <vt:variant>
        <vt:i4>1572921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_Toc86067966</vt:lpwstr>
      </vt:variant>
      <vt:variant>
        <vt:i4>1769529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_Toc86067965</vt:lpwstr>
      </vt:variant>
      <vt:variant>
        <vt:i4>1703993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_Toc86067964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_Toc86067963</vt:lpwstr>
      </vt:variant>
      <vt:variant>
        <vt:i4>1835065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_Toc86067962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_Toc86067961</vt:lpwstr>
      </vt:variant>
      <vt:variant>
        <vt:i4>1966137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_Toc86067960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_Toc86067959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_Toc86067954</vt:lpwstr>
      </vt:variant>
      <vt:variant>
        <vt:i4>1900602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_Toc86067953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_Toc86067952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cp:lastPrinted>2021-10-25T22:02:00Z</cp:lastPrinted>
  <dcterms:created xsi:type="dcterms:W3CDTF">2021-12-02T17:30:00Z</dcterms:created>
  <dcterms:modified xsi:type="dcterms:W3CDTF">2021-12-02T17:32:00Z</dcterms:modified>
</cp:coreProperties>
</file>